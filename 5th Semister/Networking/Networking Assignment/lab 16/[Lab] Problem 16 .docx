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C3A66" w14:textId="001235F2" w:rsidR="009E5F7B" w:rsidRDefault="009E5F7B" w:rsidP="009E5F7B">
      <w:pPr>
        <w:spacing w:before="0" w:after="160" w:line="254" w:lineRule="auto"/>
        <w:jc w:val="center"/>
        <w:rPr>
          <w:rFonts w:ascii="Times New Roman" w:hAnsi="Times New Roman"/>
          <w:color w:val="00B050"/>
          <w:sz w:val="48"/>
          <w:szCs w:val="48"/>
        </w:rPr>
      </w:pPr>
      <w:r>
        <w:rPr>
          <w:rFonts w:ascii="Times New Roman" w:hAnsi="Times New Roman"/>
          <w:color w:val="00B050"/>
          <w:sz w:val="36"/>
          <w:szCs w:val="36"/>
        </w:rPr>
        <w:t>PATUAKHALI SCIENCE AND TECHNOLOGY UNIVERSITY</w:t>
      </w:r>
    </w:p>
    <w:p w14:paraId="19993E30" w14:textId="76FD47AC" w:rsidR="009E5F7B" w:rsidRDefault="00A16746" w:rsidP="009E5F7B">
      <w:pPr>
        <w:spacing w:before="0" w:after="160" w:line="254" w:lineRule="auto"/>
        <w:jc w:val="center"/>
        <w:rPr>
          <w:rFonts w:ascii="Times New Roman" w:hAnsi="Times New Roman"/>
          <w:b/>
          <w:bCs/>
          <w:sz w:val="2"/>
          <w:szCs w:val="2"/>
        </w:rPr>
      </w:pPr>
      <w:bookmarkStart w:id="0" w:name="3.5.1%3A_Skills_Integration_Challenge-Co"/>
      <w:bookmarkEnd w:id="0"/>
      <w:r>
        <w:rPr>
          <w:noProof/>
        </w:rPr>
        <w:drawing>
          <wp:anchor distT="0" distB="0" distL="114300" distR="114300" simplePos="0" relativeHeight="251661312" behindDoc="0" locked="0" layoutInCell="0" allowOverlap="1" wp14:anchorId="790402CF" wp14:editId="7AA62ADA">
            <wp:simplePos x="0" y="0"/>
            <wp:positionH relativeFrom="column">
              <wp:posOffset>2094230</wp:posOffset>
            </wp:positionH>
            <wp:positionV relativeFrom="paragraph">
              <wp:posOffset>20320</wp:posOffset>
            </wp:positionV>
            <wp:extent cx="2070100" cy="2070100"/>
            <wp:effectExtent l="0" t="0" r="0" b="0"/>
            <wp:wrapTopAndBottom/>
            <wp:docPr id="1571423025"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9528371" descr="A logo of a university&#10;&#10;Description automatically generated"/>
                    <pic:cNvPicPr>
                      <a:picLocks noChangeAspect="1" noChangeArrowheads="1"/>
                    </pic:cNvPicPr>
                  </pic:nvPicPr>
                  <pic:blipFill>
                    <a:blip r:embed="rId8"/>
                    <a:stretch>
                      <a:fillRect/>
                    </a:stretch>
                  </pic:blipFill>
                  <pic:spPr bwMode="auto">
                    <a:xfrm>
                      <a:off x="0" y="0"/>
                      <a:ext cx="2070100" cy="2070100"/>
                    </a:xfrm>
                    <a:prstGeom prst="rect">
                      <a:avLst/>
                    </a:prstGeom>
                  </pic:spPr>
                </pic:pic>
              </a:graphicData>
            </a:graphic>
          </wp:anchor>
        </w:drawing>
      </w:r>
    </w:p>
    <w:p w14:paraId="26F376D4" w14:textId="78A1EC90" w:rsidR="009E5F7B" w:rsidRDefault="009E5F7B" w:rsidP="009E5F7B">
      <w:pPr>
        <w:spacing w:before="0" w:after="160"/>
        <w:jc w:val="center"/>
        <w:rPr>
          <w:rFonts w:ascii="Times New Roman" w:hAnsi="Times New Roman"/>
          <w:sz w:val="32"/>
          <w:szCs w:val="32"/>
        </w:rPr>
      </w:pPr>
      <w:r>
        <w:rPr>
          <w:rFonts w:ascii="Times New Roman" w:hAnsi="Times New Roman"/>
          <w:b/>
          <w:bCs/>
          <w:sz w:val="32"/>
          <w:szCs w:val="32"/>
        </w:rPr>
        <w:t xml:space="preserve">Assignment Name: </w:t>
      </w:r>
      <w:bookmarkStart w:id="1" w:name="_GoBack"/>
      <w:r>
        <w:rPr>
          <w:rFonts w:ascii="Times New Roman" w:hAnsi="Times New Roman"/>
          <w:b/>
          <w:bCs/>
          <w:sz w:val="32"/>
          <w:szCs w:val="32"/>
        </w:rPr>
        <w:t>Lab Problem 16</w:t>
      </w:r>
      <w:bookmarkEnd w:id="1"/>
    </w:p>
    <w:p w14:paraId="6522701D" w14:textId="77777777" w:rsidR="009E5F7B" w:rsidRDefault="009E5F7B" w:rsidP="009E5F7B">
      <w:pPr>
        <w:spacing w:before="0" w:after="160"/>
        <w:jc w:val="center"/>
        <w:rPr>
          <w:rFonts w:ascii="Times New Roman" w:hAnsi="Times New Roman"/>
          <w:b/>
          <w:bCs/>
          <w:sz w:val="30"/>
          <w:szCs w:val="30"/>
        </w:rPr>
      </w:pPr>
      <w:r>
        <w:rPr>
          <w:rFonts w:ascii="Times New Roman" w:hAnsi="Times New Roman"/>
          <w:b/>
          <w:bCs/>
          <w:sz w:val="30"/>
          <w:szCs w:val="30"/>
        </w:rPr>
        <w:t>Course Code: CCE-314</w:t>
      </w:r>
    </w:p>
    <w:p w14:paraId="75340537" w14:textId="77777777" w:rsidR="009E5F7B" w:rsidRDefault="009E5F7B" w:rsidP="009E5F7B">
      <w:pPr>
        <w:spacing w:before="0" w:after="160"/>
        <w:jc w:val="center"/>
        <w:rPr>
          <w:rFonts w:ascii="Times New Roman" w:hAnsi="Times New Roman"/>
          <w:b/>
          <w:bCs/>
          <w:sz w:val="30"/>
          <w:szCs w:val="30"/>
        </w:rPr>
      </w:pPr>
      <w:r>
        <w:rPr>
          <w:rFonts w:ascii="Times New Roman" w:hAnsi="Times New Roman"/>
          <w:b/>
          <w:bCs/>
          <w:sz w:val="30"/>
          <w:szCs w:val="30"/>
        </w:rPr>
        <w:t>Course Title: Computer Networks Sessional</w:t>
      </w:r>
    </w:p>
    <w:p w14:paraId="67B8F269" w14:textId="77777777" w:rsidR="009E5F7B" w:rsidRDefault="009E5F7B" w:rsidP="009E5F7B">
      <w:pPr>
        <w:pStyle w:val="Title"/>
        <w:jc w:val="center"/>
        <w:rPr>
          <w:rFonts w:ascii="Times New Roman" w:eastAsia="Calibri" w:hAnsi="Times New Roman" w:cs="Times New Roman"/>
          <w:sz w:val="30"/>
          <w:szCs w:val="30"/>
        </w:rPr>
      </w:pPr>
      <w:r>
        <w:rPr>
          <w:noProof/>
        </w:rPr>
        <mc:AlternateContent>
          <mc:Choice Requires="wps">
            <w:drawing>
              <wp:anchor distT="0" distB="6350" distL="114300" distR="120650" simplePos="0" relativeHeight="251660288" behindDoc="1" locked="0" layoutInCell="0" allowOverlap="1" wp14:anchorId="79DF4B17" wp14:editId="0650B349">
                <wp:simplePos x="0" y="0"/>
                <wp:positionH relativeFrom="column">
                  <wp:posOffset>631825</wp:posOffset>
                </wp:positionH>
                <wp:positionV relativeFrom="paragraph">
                  <wp:posOffset>2117725</wp:posOffset>
                </wp:positionV>
                <wp:extent cx="4946650" cy="2070100"/>
                <wp:effectExtent l="0" t="0" r="6350" b="6350"/>
                <wp:wrapTopAndBottom/>
                <wp:docPr id="4"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0B78FF45" w14:textId="77777777" w:rsidR="009E5F7B" w:rsidRDefault="009E5F7B" w:rsidP="00A16746">
                            <w:pPr>
                              <w:pStyle w:val="FrameContents"/>
                              <w:jc w:val="right"/>
                              <w:rPr>
                                <w:rFonts w:ascii="Times New Roman" w:hAnsi="Times New Roman"/>
                                <w:color w:val="000000"/>
                                <w:sz w:val="28"/>
                                <w:szCs w:val="28"/>
                              </w:rPr>
                            </w:pPr>
                            <w:r>
                              <w:rPr>
                                <w:rFonts w:ascii="Times New Roman" w:hAnsi="Times New Roman"/>
                                <w:color w:val="000000"/>
                                <w:sz w:val="28"/>
                                <w:szCs w:val="28"/>
                              </w:rPr>
                              <w:t>Submitted by:</w:t>
                            </w:r>
                          </w:p>
                          <w:p w14:paraId="0E099805" w14:textId="77777777" w:rsidR="00A16746" w:rsidRDefault="00A16746" w:rsidP="00A16746">
                            <w:pPr>
                              <w:pStyle w:val="FrameContents"/>
                              <w:jc w:val="right"/>
                              <w:rPr>
                                <w:rFonts w:ascii="Times New Roman" w:hAnsi="Times New Roman"/>
                                <w:b/>
                                <w:bCs/>
                                <w:color w:val="000000"/>
                                <w:sz w:val="30"/>
                                <w:szCs w:val="30"/>
                              </w:rPr>
                            </w:pPr>
                            <w:r>
                              <w:rPr>
                                <w:rFonts w:ascii="Times New Roman" w:hAnsi="Times New Roman"/>
                                <w:b/>
                                <w:bCs/>
                                <w:color w:val="000000"/>
                                <w:sz w:val="30"/>
                                <w:szCs w:val="30"/>
                              </w:rPr>
                              <w:t>Mohammed Sakib Hasan</w:t>
                            </w:r>
                          </w:p>
                          <w:p w14:paraId="7384DE95" w14:textId="467A7AE3" w:rsidR="009E5F7B" w:rsidRDefault="009E5F7B" w:rsidP="00A16746">
                            <w:pPr>
                              <w:pStyle w:val="FrameContents"/>
                              <w:jc w:val="right"/>
                              <w:rPr>
                                <w:rFonts w:ascii="Times New Roman" w:hAnsi="Times New Roman"/>
                                <w:color w:val="000000"/>
                                <w:sz w:val="26"/>
                                <w:szCs w:val="26"/>
                              </w:rPr>
                            </w:pPr>
                            <w:r>
                              <w:rPr>
                                <w:rFonts w:ascii="Times New Roman" w:hAnsi="Times New Roman"/>
                                <w:color w:val="000000"/>
                                <w:sz w:val="26"/>
                                <w:szCs w:val="26"/>
                              </w:rPr>
                              <w:t>ID No.: 2</w:t>
                            </w:r>
                            <w:r w:rsidR="00A16746">
                              <w:rPr>
                                <w:rFonts w:ascii="Times New Roman" w:hAnsi="Times New Roman"/>
                                <w:color w:val="000000"/>
                                <w:sz w:val="26"/>
                                <w:szCs w:val="26"/>
                              </w:rPr>
                              <w:t>1</w:t>
                            </w:r>
                            <w:r>
                              <w:rPr>
                                <w:rFonts w:ascii="Times New Roman" w:hAnsi="Times New Roman"/>
                                <w:color w:val="000000"/>
                                <w:sz w:val="26"/>
                                <w:szCs w:val="26"/>
                              </w:rPr>
                              <w:t>020</w:t>
                            </w:r>
                            <w:r w:rsidR="00A16746">
                              <w:rPr>
                                <w:rFonts w:ascii="Times New Roman" w:hAnsi="Times New Roman"/>
                                <w:color w:val="000000"/>
                                <w:sz w:val="26"/>
                                <w:szCs w:val="26"/>
                              </w:rPr>
                              <w:t>52</w:t>
                            </w:r>
                          </w:p>
                          <w:p w14:paraId="4B5BF6F6" w14:textId="106DB682" w:rsidR="009E5F7B" w:rsidRDefault="009E5F7B" w:rsidP="00A16746">
                            <w:pPr>
                              <w:pStyle w:val="FrameContents"/>
                              <w:jc w:val="right"/>
                              <w:rPr>
                                <w:rFonts w:ascii="Times New Roman" w:hAnsi="Times New Roman"/>
                                <w:color w:val="000000"/>
                                <w:sz w:val="26"/>
                                <w:szCs w:val="26"/>
                              </w:rPr>
                            </w:pPr>
                            <w:r>
                              <w:rPr>
                                <w:rFonts w:ascii="Times New Roman" w:hAnsi="Times New Roman"/>
                                <w:color w:val="000000"/>
                                <w:sz w:val="26"/>
                                <w:szCs w:val="26"/>
                              </w:rPr>
                              <w:t xml:space="preserve">Registration No.: </w:t>
                            </w:r>
                            <w:r w:rsidR="00A16746">
                              <w:rPr>
                                <w:rFonts w:ascii="Times New Roman" w:hAnsi="Times New Roman"/>
                                <w:color w:val="000000"/>
                                <w:sz w:val="26"/>
                                <w:szCs w:val="26"/>
                              </w:rPr>
                              <w:t>10179</w:t>
                            </w:r>
                          </w:p>
                          <w:p w14:paraId="221E0686" w14:textId="289C9984" w:rsidR="009E5F7B" w:rsidRDefault="009E5F7B" w:rsidP="00A16746">
                            <w:pPr>
                              <w:pStyle w:val="FrameContents"/>
                              <w:jc w:val="right"/>
                              <w:rPr>
                                <w:rFonts w:ascii="Times New Roman" w:hAnsi="Times New Roman"/>
                                <w:color w:val="000000"/>
                                <w:sz w:val="26"/>
                                <w:szCs w:val="26"/>
                              </w:rPr>
                            </w:pPr>
                            <w:r>
                              <w:rPr>
                                <w:rFonts w:ascii="Times New Roman" w:hAnsi="Times New Roman"/>
                                <w:color w:val="000000"/>
                                <w:sz w:val="26"/>
                                <w:szCs w:val="26"/>
                              </w:rPr>
                              <w:t>Level-3, Semester-1, Session: 202</w:t>
                            </w:r>
                            <w:r w:rsidR="00A16746">
                              <w:rPr>
                                <w:rFonts w:ascii="Times New Roman" w:hAnsi="Times New Roman"/>
                                <w:color w:val="000000"/>
                                <w:sz w:val="26"/>
                                <w:szCs w:val="26"/>
                              </w:rPr>
                              <w:t>1</w:t>
                            </w:r>
                            <w:r>
                              <w:rPr>
                                <w:rFonts w:ascii="Times New Roman" w:hAnsi="Times New Roman"/>
                                <w:color w:val="000000"/>
                                <w:sz w:val="26"/>
                                <w:szCs w:val="26"/>
                              </w:rPr>
                              <w:t>-202</w:t>
                            </w:r>
                            <w:r w:rsidR="00A16746">
                              <w:rPr>
                                <w:rFonts w:ascii="Times New Roman" w:hAnsi="Times New Roman"/>
                                <w:color w:val="000000"/>
                                <w:sz w:val="26"/>
                                <w:szCs w:val="26"/>
                              </w:rPr>
                              <w:t>2</w:t>
                            </w:r>
                          </w:p>
                          <w:p w14:paraId="74ECFD45" w14:textId="77777777" w:rsidR="009E5F7B" w:rsidRDefault="009E5F7B" w:rsidP="00A16746">
                            <w:pPr>
                              <w:pStyle w:val="FrameContents"/>
                              <w:jc w:val="right"/>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anchor="ctr">
                        <a:prstTxWarp prst="textNoShape">
                          <a:avLst/>
                        </a:prstTxWarp>
                        <a:noAutofit/>
                      </wps:bodyPr>
                    </wps:wsp>
                  </a:graphicData>
                </a:graphic>
              </wp:anchor>
            </w:drawing>
          </mc:Choice>
          <mc:Fallback>
            <w:pict>
              <v:rect w14:anchorId="79DF4B17" id="Rectangle 3" o:spid="_x0000_s1026" style="position:absolute;left:0;text-align:left;margin-left:49.75pt;margin-top:166.75pt;width:389.5pt;height:163pt;z-index:-251656192;visibility:visible;mso-wrap-style:square;mso-wrap-distance-left:9pt;mso-wrap-distance-top:0;mso-wrap-distance-right:9.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" o:allowincell="f" stroked="f" strokeweight="1pt">
                <v:textbox>
                  <w:txbxContent>
                    <w:p w14:paraId="0B78FF45" w14:textId="77777777" w:rsidR="009E5F7B" w:rsidRDefault="009E5F7B" w:rsidP="00A16746">
                      <w:pPr>
                        <w:pStyle w:val="FrameContents"/>
                        <w:jc w:val="right"/>
                        <w:rPr>
                          <w:rFonts w:ascii="Times New Roman" w:hAnsi="Times New Roman"/>
                          <w:color w:val="000000"/>
                          <w:sz w:val="28"/>
                          <w:szCs w:val="28"/>
                        </w:rPr>
                      </w:pPr>
                      <w:r>
                        <w:rPr>
                          <w:rFonts w:ascii="Times New Roman" w:hAnsi="Times New Roman"/>
                          <w:color w:val="000000"/>
                          <w:sz w:val="28"/>
                          <w:szCs w:val="28"/>
                        </w:rPr>
                        <w:t>Submitted by:</w:t>
                      </w:r>
                    </w:p>
                    <w:p w14:paraId="0E099805" w14:textId="77777777" w:rsidR="00A16746" w:rsidRDefault="00A16746" w:rsidP="00A16746">
                      <w:pPr>
                        <w:pStyle w:val="FrameContents"/>
                        <w:jc w:val="right"/>
                        <w:rPr>
                          <w:rFonts w:ascii="Times New Roman" w:hAnsi="Times New Roman"/>
                          <w:b/>
                          <w:bCs/>
                          <w:color w:val="000000"/>
                          <w:sz w:val="30"/>
                          <w:szCs w:val="30"/>
                        </w:rPr>
                      </w:pPr>
                      <w:r>
                        <w:rPr>
                          <w:rFonts w:ascii="Times New Roman" w:hAnsi="Times New Roman"/>
                          <w:b/>
                          <w:bCs/>
                          <w:color w:val="000000"/>
                          <w:sz w:val="30"/>
                          <w:szCs w:val="30"/>
                        </w:rPr>
                        <w:t>Mohammed Sakib Hasan</w:t>
                      </w:r>
                    </w:p>
                    <w:p w14:paraId="7384DE95" w14:textId="467A7AE3" w:rsidR="009E5F7B" w:rsidRDefault="009E5F7B" w:rsidP="00A16746">
                      <w:pPr>
                        <w:pStyle w:val="FrameContents"/>
                        <w:jc w:val="right"/>
                        <w:rPr>
                          <w:rFonts w:ascii="Times New Roman" w:hAnsi="Times New Roman"/>
                          <w:color w:val="000000"/>
                          <w:sz w:val="26"/>
                          <w:szCs w:val="26"/>
                        </w:rPr>
                      </w:pPr>
                      <w:r>
                        <w:rPr>
                          <w:rFonts w:ascii="Times New Roman" w:hAnsi="Times New Roman"/>
                          <w:color w:val="000000"/>
                          <w:sz w:val="26"/>
                          <w:szCs w:val="26"/>
                        </w:rPr>
                        <w:t>ID No.: 2</w:t>
                      </w:r>
                      <w:r w:rsidR="00A16746">
                        <w:rPr>
                          <w:rFonts w:ascii="Times New Roman" w:hAnsi="Times New Roman"/>
                          <w:color w:val="000000"/>
                          <w:sz w:val="26"/>
                          <w:szCs w:val="26"/>
                        </w:rPr>
                        <w:t>1</w:t>
                      </w:r>
                      <w:r>
                        <w:rPr>
                          <w:rFonts w:ascii="Times New Roman" w:hAnsi="Times New Roman"/>
                          <w:color w:val="000000"/>
                          <w:sz w:val="26"/>
                          <w:szCs w:val="26"/>
                        </w:rPr>
                        <w:t>020</w:t>
                      </w:r>
                      <w:r w:rsidR="00A16746">
                        <w:rPr>
                          <w:rFonts w:ascii="Times New Roman" w:hAnsi="Times New Roman"/>
                          <w:color w:val="000000"/>
                          <w:sz w:val="26"/>
                          <w:szCs w:val="26"/>
                        </w:rPr>
                        <w:t>52</w:t>
                      </w:r>
                    </w:p>
                    <w:p w14:paraId="4B5BF6F6" w14:textId="106DB682" w:rsidR="009E5F7B" w:rsidRDefault="009E5F7B" w:rsidP="00A16746">
                      <w:pPr>
                        <w:pStyle w:val="FrameContents"/>
                        <w:jc w:val="right"/>
                        <w:rPr>
                          <w:rFonts w:ascii="Times New Roman" w:hAnsi="Times New Roman"/>
                          <w:color w:val="000000"/>
                          <w:sz w:val="26"/>
                          <w:szCs w:val="26"/>
                        </w:rPr>
                      </w:pPr>
                      <w:r>
                        <w:rPr>
                          <w:rFonts w:ascii="Times New Roman" w:hAnsi="Times New Roman"/>
                          <w:color w:val="000000"/>
                          <w:sz w:val="26"/>
                          <w:szCs w:val="26"/>
                        </w:rPr>
                        <w:t xml:space="preserve">Registration No.: </w:t>
                      </w:r>
                      <w:r w:rsidR="00A16746">
                        <w:rPr>
                          <w:rFonts w:ascii="Times New Roman" w:hAnsi="Times New Roman"/>
                          <w:color w:val="000000"/>
                          <w:sz w:val="26"/>
                          <w:szCs w:val="26"/>
                        </w:rPr>
                        <w:t>10179</w:t>
                      </w:r>
                    </w:p>
                    <w:p w14:paraId="221E0686" w14:textId="289C9984" w:rsidR="009E5F7B" w:rsidRDefault="009E5F7B" w:rsidP="00A16746">
                      <w:pPr>
                        <w:pStyle w:val="FrameContents"/>
                        <w:jc w:val="right"/>
                        <w:rPr>
                          <w:rFonts w:ascii="Times New Roman" w:hAnsi="Times New Roman"/>
                          <w:color w:val="000000"/>
                          <w:sz w:val="26"/>
                          <w:szCs w:val="26"/>
                        </w:rPr>
                      </w:pPr>
                      <w:r>
                        <w:rPr>
                          <w:rFonts w:ascii="Times New Roman" w:hAnsi="Times New Roman"/>
                          <w:color w:val="000000"/>
                          <w:sz w:val="26"/>
                          <w:szCs w:val="26"/>
                        </w:rPr>
                        <w:t>Level-3, Semester-1, Session: 202</w:t>
                      </w:r>
                      <w:r w:rsidR="00A16746">
                        <w:rPr>
                          <w:rFonts w:ascii="Times New Roman" w:hAnsi="Times New Roman"/>
                          <w:color w:val="000000"/>
                          <w:sz w:val="26"/>
                          <w:szCs w:val="26"/>
                        </w:rPr>
                        <w:t>1</w:t>
                      </w:r>
                      <w:r>
                        <w:rPr>
                          <w:rFonts w:ascii="Times New Roman" w:hAnsi="Times New Roman"/>
                          <w:color w:val="000000"/>
                          <w:sz w:val="26"/>
                          <w:szCs w:val="26"/>
                        </w:rPr>
                        <w:t>-202</w:t>
                      </w:r>
                      <w:r w:rsidR="00A16746">
                        <w:rPr>
                          <w:rFonts w:ascii="Times New Roman" w:hAnsi="Times New Roman"/>
                          <w:color w:val="000000"/>
                          <w:sz w:val="26"/>
                          <w:szCs w:val="26"/>
                        </w:rPr>
                        <w:t>2</w:t>
                      </w:r>
                    </w:p>
                    <w:p w14:paraId="74ECFD45" w14:textId="77777777" w:rsidR="009E5F7B" w:rsidRDefault="009E5F7B" w:rsidP="00A16746">
                      <w:pPr>
                        <w:pStyle w:val="FrameContents"/>
                        <w:jc w:val="right"/>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51659264" behindDoc="0" locked="0" layoutInCell="0" allowOverlap="1" wp14:anchorId="60FAA9CB" wp14:editId="0B50CC62">
                <wp:simplePos x="0" y="0"/>
                <wp:positionH relativeFrom="column">
                  <wp:posOffset>618490</wp:posOffset>
                </wp:positionH>
                <wp:positionV relativeFrom="paragraph">
                  <wp:posOffset>233045</wp:posOffset>
                </wp:positionV>
                <wp:extent cx="4946650" cy="1708150"/>
                <wp:effectExtent l="0" t="0" r="25400" b="25400"/>
                <wp:wrapTopAndBottom/>
                <wp:docPr id="2"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7196A5F7" w14:textId="77777777" w:rsidR="009E5F7B" w:rsidRDefault="009E5F7B" w:rsidP="00A16746">
                            <w:pPr>
                              <w:pStyle w:val="FrameContents"/>
                              <w:rPr>
                                <w:rFonts w:ascii="Times New Roman" w:hAnsi="Times New Roman"/>
                                <w:color w:val="000000"/>
                                <w:sz w:val="28"/>
                                <w:szCs w:val="28"/>
                              </w:rPr>
                            </w:pPr>
                            <w:r>
                              <w:rPr>
                                <w:rFonts w:ascii="Times New Roman" w:hAnsi="Times New Roman"/>
                                <w:color w:val="000000"/>
                                <w:sz w:val="28"/>
                                <w:szCs w:val="28"/>
                              </w:rPr>
                              <w:t>Submitted to:</w:t>
                            </w:r>
                          </w:p>
                          <w:p w14:paraId="3B69ED84" w14:textId="77777777" w:rsidR="009E5F7B" w:rsidRDefault="009E5F7B" w:rsidP="00A16746">
                            <w:pPr>
                              <w:pStyle w:val="FrameContents"/>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69C9B34C" w14:textId="77777777" w:rsidR="009E5F7B" w:rsidRDefault="009E5F7B" w:rsidP="00A16746">
                            <w:pPr>
                              <w:pStyle w:val="FrameContents"/>
                              <w:rPr>
                                <w:rFonts w:ascii="Times New Roman" w:hAnsi="Times New Roman"/>
                                <w:color w:val="000000"/>
                                <w:sz w:val="26"/>
                                <w:szCs w:val="26"/>
                              </w:rPr>
                            </w:pPr>
                            <w:r>
                              <w:rPr>
                                <w:rFonts w:ascii="Times New Roman" w:hAnsi="Times New Roman"/>
                                <w:color w:val="000000"/>
                                <w:sz w:val="26"/>
                                <w:szCs w:val="26"/>
                              </w:rPr>
                              <w:t>Professor</w:t>
                            </w:r>
                          </w:p>
                          <w:p w14:paraId="79F05C59" w14:textId="77777777" w:rsidR="009E5F7B" w:rsidRDefault="009E5F7B" w:rsidP="00A16746">
                            <w:pPr>
                              <w:pStyle w:val="FrameContents"/>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513B832" w14:textId="77777777" w:rsidR="009E5F7B" w:rsidRDefault="009E5F7B" w:rsidP="00A16746">
                            <w:pPr>
                              <w:pStyle w:val="FrameContents"/>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anchor="ctr">
                        <a:prstTxWarp prst="textNoShape">
                          <a:avLst/>
                        </a:prstTxWarp>
                        <a:noAutofit/>
                      </wps:bodyPr>
                    </wps:wsp>
                  </a:graphicData>
                </a:graphic>
              </wp:anchor>
            </w:drawing>
          </mc:Choice>
          <mc:Fallback>
            <w:pict>
              <v:rect w14:anchorId="60FAA9CB" id="Rectangle 1957618527" o:spid="_x0000_s1027" style="position:absolute;left:0;text-align:left;margin-left:48.7pt;margin-top:18.35pt;width:389.5pt;height:134.5pt;z-index:251659264;visibility:visible;mso-wrap-style:square;mso-wrap-distance-left:8.5pt;mso-wrap-distance-top:0;mso-wrap-distance-right:10.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" o:allowincell="f" strokecolor="white" strokeweight="1pt">
                <v:textbox>
                  <w:txbxContent>
                    <w:p w14:paraId="7196A5F7" w14:textId="77777777" w:rsidR="009E5F7B" w:rsidRDefault="009E5F7B" w:rsidP="00A16746">
                      <w:pPr>
                        <w:pStyle w:val="FrameContents"/>
                        <w:rPr>
                          <w:rFonts w:ascii="Times New Roman" w:hAnsi="Times New Roman"/>
                          <w:color w:val="000000"/>
                          <w:sz w:val="28"/>
                          <w:szCs w:val="28"/>
                        </w:rPr>
                      </w:pPr>
                      <w:r>
                        <w:rPr>
                          <w:rFonts w:ascii="Times New Roman" w:hAnsi="Times New Roman"/>
                          <w:color w:val="000000"/>
                          <w:sz w:val="28"/>
                          <w:szCs w:val="28"/>
                        </w:rPr>
                        <w:t>Submitted to:</w:t>
                      </w:r>
                    </w:p>
                    <w:p w14:paraId="3B69ED84" w14:textId="77777777" w:rsidR="009E5F7B" w:rsidRDefault="009E5F7B" w:rsidP="00A16746">
                      <w:pPr>
                        <w:pStyle w:val="FrameContents"/>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69C9B34C" w14:textId="77777777" w:rsidR="009E5F7B" w:rsidRDefault="009E5F7B" w:rsidP="00A16746">
                      <w:pPr>
                        <w:pStyle w:val="FrameContents"/>
                        <w:rPr>
                          <w:rFonts w:ascii="Times New Roman" w:hAnsi="Times New Roman"/>
                          <w:color w:val="000000"/>
                          <w:sz w:val="26"/>
                          <w:szCs w:val="26"/>
                        </w:rPr>
                      </w:pPr>
                      <w:r>
                        <w:rPr>
                          <w:rFonts w:ascii="Times New Roman" w:hAnsi="Times New Roman"/>
                          <w:color w:val="000000"/>
                          <w:sz w:val="26"/>
                          <w:szCs w:val="26"/>
                        </w:rPr>
                        <w:t>Professor</w:t>
                      </w:r>
                    </w:p>
                    <w:p w14:paraId="79F05C59" w14:textId="77777777" w:rsidR="009E5F7B" w:rsidRDefault="009E5F7B" w:rsidP="00A16746">
                      <w:pPr>
                        <w:pStyle w:val="FrameContents"/>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513B832" w14:textId="77777777" w:rsidR="009E5F7B" w:rsidRDefault="009E5F7B" w:rsidP="00A16746">
                      <w:pPr>
                        <w:pStyle w:val="FrameContents"/>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p>
    <w:p w14:paraId="3D38817C" w14:textId="77777777" w:rsidR="009E5F7B" w:rsidRDefault="009E5F7B" w:rsidP="009E5F7B">
      <w:pPr>
        <w:pStyle w:val="Title"/>
        <w:jc w:val="center"/>
        <w:rPr>
          <w:rFonts w:ascii="Times New Roman" w:eastAsia="Calibri" w:hAnsi="Times New Roman" w:cs="Times New Roman"/>
          <w:sz w:val="30"/>
          <w:szCs w:val="30"/>
        </w:rPr>
      </w:pPr>
    </w:p>
    <w:p w14:paraId="1934495D" w14:textId="77777777" w:rsidR="00A16746" w:rsidRDefault="00A16746" w:rsidP="009E5F7B">
      <w:pPr>
        <w:pStyle w:val="Title"/>
        <w:jc w:val="center"/>
        <w:rPr>
          <w:rFonts w:ascii="Times New Roman" w:eastAsia="Calibri" w:hAnsi="Times New Roman" w:cs="Times New Roman"/>
          <w:sz w:val="30"/>
          <w:szCs w:val="30"/>
        </w:rPr>
      </w:pPr>
    </w:p>
    <w:p w14:paraId="3BCC35A2" w14:textId="6DB378F5" w:rsidR="009E5F7B" w:rsidRDefault="009E5F7B" w:rsidP="00A16746">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 xml:space="preserve">Date of Submission: </w:t>
      </w:r>
      <w:r w:rsidR="00A16746">
        <w:rPr>
          <w:rFonts w:ascii="Times New Roman" w:eastAsia="Calibri" w:hAnsi="Times New Roman" w:cs="Times New Roman"/>
          <w:sz w:val="30"/>
          <w:szCs w:val="30"/>
        </w:rPr>
        <w:t>September</w:t>
      </w:r>
      <w:r>
        <w:rPr>
          <w:rFonts w:ascii="Times New Roman" w:eastAsia="Calibri" w:hAnsi="Times New Roman" w:cs="Times New Roman"/>
          <w:sz w:val="30"/>
          <w:szCs w:val="30"/>
        </w:rPr>
        <w:t xml:space="preserve"> </w:t>
      </w:r>
      <w:r w:rsidR="00A16746">
        <w:rPr>
          <w:rFonts w:ascii="Times New Roman" w:eastAsia="Calibri" w:hAnsi="Times New Roman" w:cs="Times New Roman"/>
          <w:sz w:val="30"/>
          <w:szCs w:val="30"/>
        </w:rPr>
        <w:t>30</w:t>
      </w:r>
      <w:r>
        <w:rPr>
          <w:rFonts w:ascii="Times New Roman" w:eastAsia="Calibri" w:hAnsi="Times New Roman" w:cs="Times New Roman"/>
          <w:sz w:val="30"/>
          <w:szCs w:val="30"/>
        </w:rPr>
        <w:t>, 202</w:t>
      </w:r>
      <w:r w:rsidR="00A16746">
        <w:rPr>
          <w:rFonts w:ascii="Times New Roman" w:eastAsia="Calibri" w:hAnsi="Times New Roman" w:cs="Times New Roman"/>
          <w:sz w:val="30"/>
          <w:szCs w:val="30"/>
        </w:rPr>
        <w:t>5</w:t>
      </w:r>
    </w:p>
    <w:p w14:paraId="24325B8C" w14:textId="77777777" w:rsidR="009E5F7B" w:rsidRPr="00D371AD" w:rsidRDefault="009E5F7B" w:rsidP="009E5F7B">
      <w:pPr>
        <w:pStyle w:val="Title"/>
        <w:rPr>
          <w:b w:val="0"/>
          <w:sz w:val="24"/>
          <w:szCs w:val="48"/>
        </w:rPr>
      </w:pPr>
    </w:p>
    <w:p w14:paraId="786DC26C" w14:textId="77777777" w:rsidR="009E5F7B" w:rsidRDefault="009E5F7B" w:rsidP="005E1437">
      <w:pPr>
        <w:pStyle w:val="Title"/>
        <w:rPr>
          <w:b w:val="0"/>
          <w:color w:val="EE0000"/>
        </w:rPr>
      </w:pPr>
    </w:p>
    <w:p w14:paraId="6AE04FDC" w14:textId="7C80E8BE" w:rsidR="004D36D7" w:rsidRPr="00FD4A68" w:rsidRDefault="00F44D82" w:rsidP="005E1437">
      <w:pPr>
        <w:pStyle w:val="Title"/>
        <w:rPr>
          <w:rStyle w:val="LabTitleInstVersred"/>
          <w:b/>
          <w:color w:val="auto"/>
        </w:rPr>
      </w:pPr>
      <w:sdt>
        <w:sdtPr>
          <w:rPr>
            <w:b w:val="0"/>
            <w:color w:val="EE0000"/>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82D1A">
            <w:t>Lab - Calculate IPv4 Subnets</w:t>
          </w:r>
        </w:sdtContent>
      </w:sdt>
      <w:r w:rsidR="004D36D7" w:rsidRPr="00FD4A68">
        <w:t xml:space="preserve"> </w:t>
      </w:r>
      <w:r w:rsidR="00D84BDA" w:rsidRPr="00FD4A68">
        <w:rPr>
          <w:rStyle w:val="LabTitleInstVersred"/>
        </w:rPr>
        <w:t>(Instructor Version)</w:t>
      </w:r>
    </w:p>
    <w:p w14:paraId="3A64A342"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1D7EA07" w14:textId="77777777" w:rsidR="005E1437" w:rsidRPr="00BB73FF" w:rsidRDefault="005E1437" w:rsidP="005E1437">
      <w:pPr>
        <w:pStyle w:val="Heading1"/>
        <w:numPr>
          <w:ilvl w:val="0"/>
          <w:numId w:val="3"/>
        </w:numPr>
      </w:pPr>
      <w:r w:rsidRPr="00BB73FF">
        <w:t>Objective</w:t>
      </w:r>
      <w:r>
        <w:t>s</w:t>
      </w:r>
    </w:p>
    <w:p w14:paraId="1339DA39" w14:textId="77777777" w:rsidR="005E1437" w:rsidRPr="004C0909" w:rsidRDefault="005E1437" w:rsidP="005E1437">
      <w:pPr>
        <w:pStyle w:val="BodyTextL25Bold"/>
      </w:pPr>
      <w:r>
        <w:t>Part 1: Determine IPv4 Address Subnetting</w:t>
      </w:r>
    </w:p>
    <w:p w14:paraId="2D7581B8" w14:textId="77777777" w:rsidR="005E1437" w:rsidRPr="004C0909" w:rsidRDefault="005E1437" w:rsidP="005E1437">
      <w:pPr>
        <w:pStyle w:val="BodyTextL25Bold"/>
      </w:pPr>
      <w:r>
        <w:t>Part 2: Calculate IPv4 Address Subnetting</w:t>
      </w:r>
    </w:p>
    <w:p w14:paraId="0FFE2E7D" w14:textId="77777777" w:rsidR="005E1437" w:rsidRPr="00C07FD9" w:rsidRDefault="005E1437" w:rsidP="005E1437">
      <w:pPr>
        <w:pStyle w:val="Heading1"/>
        <w:numPr>
          <w:ilvl w:val="0"/>
          <w:numId w:val="3"/>
        </w:numPr>
      </w:pPr>
      <w:r>
        <w:t>Background / Scenario</w:t>
      </w:r>
    </w:p>
    <w:p w14:paraId="254A1F31" w14:textId="77777777" w:rsidR="005E1437" w:rsidRDefault="005E1437" w:rsidP="005E1437">
      <w:pPr>
        <w:pStyle w:val="BodyTextL25"/>
      </w:pPr>
      <w: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279B73F8" w14:textId="77777777" w:rsidR="005E1437" w:rsidRDefault="005E1437" w:rsidP="005E1437">
      <w:pPr>
        <w:pStyle w:val="InstNoteRedL25"/>
      </w:pPr>
      <w:r w:rsidRPr="00C67E3B">
        <w:rPr>
          <w:b/>
        </w:rPr>
        <w:t>Instructor Note</w:t>
      </w:r>
      <w:r w:rsidRPr="00C67E3B">
        <w:t xml:space="preserve">: </w:t>
      </w:r>
      <w:r>
        <w:t>This activity can be done in class or assigned as homework. If the assignment is done in class, you may wish to have students work alone or in teams of 2 students each. It is suggested that the first problem is done together in class to give students guidance as to how to proceed for the rest of the assignment.</w:t>
      </w:r>
    </w:p>
    <w:p w14:paraId="11BCAA6B" w14:textId="77777777" w:rsidR="005E1437" w:rsidRPr="00B46844" w:rsidRDefault="005E1437" w:rsidP="005E1437">
      <w:pPr>
        <w:pStyle w:val="BodyTextL25"/>
      </w:pPr>
      <w:r>
        <w:rPr>
          <w:color w:val="FF0000"/>
        </w:rPr>
        <w:t>The public IP addresses used in this lab are owned by Cisco.</w:t>
      </w:r>
    </w:p>
    <w:p w14:paraId="0DE27CA0" w14:textId="77777777" w:rsidR="005E1437" w:rsidRDefault="005E1437" w:rsidP="005E1437">
      <w:pPr>
        <w:pStyle w:val="Heading1"/>
        <w:numPr>
          <w:ilvl w:val="0"/>
          <w:numId w:val="3"/>
        </w:numPr>
      </w:pPr>
      <w:r>
        <w:t>Required Resources</w:t>
      </w:r>
    </w:p>
    <w:p w14:paraId="44D3D0FA" w14:textId="77777777" w:rsidR="005E1437" w:rsidRDefault="005E1437" w:rsidP="005E1437">
      <w:pPr>
        <w:pStyle w:val="Bulletlevel1"/>
        <w:spacing w:before="60" w:after="60" w:line="276" w:lineRule="auto"/>
      </w:pPr>
      <w:r>
        <w:t>1 PC (Windows with Internet access)</w:t>
      </w:r>
    </w:p>
    <w:p w14:paraId="0D04F245" w14:textId="77777777" w:rsidR="005E1437" w:rsidRDefault="005E1437" w:rsidP="005E1437">
      <w:pPr>
        <w:pStyle w:val="Bulletlevel1"/>
        <w:spacing w:before="60" w:after="60" w:line="276" w:lineRule="auto"/>
      </w:pPr>
      <w:r>
        <w:t>Optional: IPv4 address calculator</w:t>
      </w:r>
    </w:p>
    <w:p w14:paraId="11CF06AE" w14:textId="77777777" w:rsidR="005E1437" w:rsidRDefault="005E1437" w:rsidP="005E1437">
      <w:pPr>
        <w:pStyle w:val="Heading1"/>
      </w:pPr>
      <w:r>
        <w:t>Instructions</w:t>
      </w:r>
    </w:p>
    <w:p w14:paraId="4E3FEADF" w14:textId="77777777" w:rsidR="005E1437" w:rsidRDefault="005E1437" w:rsidP="00F93767">
      <w:pPr>
        <w:pStyle w:val="BodyTextL25"/>
      </w:pPr>
      <w:r>
        <w:t>Fill out the tables below with appropriate answers given the IPv4 address, original subnet mask, and new subnet mask.</w:t>
      </w:r>
    </w:p>
    <w:p w14:paraId="0522468E" w14:textId="77777777" w:rsidR="005E1437" w:rsidRPr="00F509DB"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66"/>
        <w:gridCol w:w="4674"/>
      </w:tblGrid>
      <w:tr w:rsidR="005E143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Given:</w:t>
            </w:r>
          </w:p>
        </w:tc>
      </w:tr>
      <w:tr w:rsidR="005E1437" w14:paraId="2AB29933" w14:textId="77777777" w:rsidTr="00F93767">
        <w:trPr>
          <w:cantSplit/>
          <w:jc w:val="center"/>
        </w:trPr>
        <w:tc>
          <w:tcPr>
            <w:tcW w:w="5217" w:type="dxa"/>
            <w:vAlign w:val="bottom"/>
          </w:tcPr>
          <w:p w14:paraId="47AFAD0C" w14:textId="77777777" w:rsidR="005E1437" w:rsidRPr="003D7140" w:rsidRDefault="005E1437" w:rsidP="005D3CD5">
            <w:pPr>
              <w:pStyle w:val="TableText"/>
              <w:rPr>
                <w:b/>
              </w:rPr>
            </w:pPr>
            <w:r w:rsidRPr="0030675C">
              <w:rPr>
                <w:b/>
              </w:rPr>
              <w:t>Host IP Address:</w:t>
            </w:r>
          </w:p>
        </w:tc>
        <w:tc>
          <w:tcPr>
            <w:tcW w:w="4786" w:type="dxa"/>
            <w:vAlign w:val="bottom"/>
          </w:tcPr>
          <w:p w14:paraId="398E7F33" w14:textId="77777777" w:rsidR="005E1437" w:rsidRDefault="005E1437" w:rsidP="005D3CD5">
            <w:pPr>
              <w:pStyle w:val="TableText"/>
            </w:pPr>
            <w:r>
              <w:t>192.168.200.139</w:t>
            </w:r>
          </w:p>
        </w:tc>
      </w:tr>
      <w:tr w:rsidR="005E1437" w14:paraId="3AB7AC56" w14:textId="77777777" w:rsidTr="00F93767">
        <w:trPr>
          <w:cantSplit/>
          <w:jc w:val="center"/>
        </w:trPr>
        <w:tc>
          <w:tcPr>
            <w:tcW w:w="5217" w:type="dxa"/>
            <w:vAlign w:val="bottom"/>
          </w:tcPr>
          <w:p w14:paraId="20AC12EB" w14:textId="77777777" w:rsidR="005E1437" w:rsidRPr="003D7140" w:rsidRDefault="005E1437" w:rsidP="005D3CD5">
            <w:pPr>
              <w:pStyle w:val="TableText"/>
              <w:rPr>
                <w:b/>
              </w:rPr>
            </w:pPr>
            <w:r w:rsidRPr="0030675C">
              <w:rPr>
                <w:b/>
              </w:rPr>
              <w:t xml:space="preserve">Original Subnet </w:t>
            </w:r>
            <w:r w:rsidRPr="003D7140">
              <w:rPr>
                <w:b/>
              </w:rPr>
              <w:t>Mask</w:t>
            </w:r>
          </w:p>
        </w:tc>
        <w:tc>
          <w:tcPr>
            <w:tcW w:w="4786" w:type="dxa"/>
            <w:vAlign w:val="bottom"/>
          </w:tcPr>
          <w:p w14:paraId="045E8F9A" w14:textId="77777777" w:rsidR="005E1437" w:rsidRDefault="005E1437" w:rsidP="005D3CD5">
            <w:pPr>
              <w:pStyle w:val="TableText"/>
            </w:pPr>
            <w:r>
              <w:t>255.255.255.0</w:t>
            </w:r>
          </w:p>
        </w:tc>
      </w:tr>
      <w:tr w:rsidR="005E1437" w14:paraId="50615997" w14:textId="77777777" w:rsidTr="00F93767">
        <w:trPr>
          <w:cantSplit/>
          <w:jc w:val="center"/>
        </w:trPr>
        <w:tc>
          <w:tcPr>
            <w:tcW w:w="5217" w:type="dxa"/>
            <w:vAlign w:val="bottom"/>
          </w:tcPr>
          <w:p w14:paraId="335B2B38" w14:textId="77777777" w:rsidR="005E1437" w:rsidRPr="003D7140" w:rsidRDefault="005E1437" w:rsidP="005D3CD5">
            <w:pPr>
              <w:pStyle w:val="TableText"/>
              <w:rPr>
                <w:b/>
              </w:rPr>
            </w:pPr>
            <w:r w:rsidRPr="0030675C">
              <w:rPr>
                <w:b/>
              </w:rPr>
              <w:t>New Subnet Mask:</w:t>
            </w:r>
          </w:p>
        </w:tc>
        <w:tc>
          <w:tcPr>
            <w:tcW w:w="4786" w:type="dxa"/>
            <w:vAlign w:val="bottom"/>
          </w:tcPr>
          <w:p w14:paraId="4B95E43A" w14:textId="77777777" w:rsidR="005E1437" w:rsidRDefault="005E1437" w:rsidP="005D3CD5">
            <w:pPr>
              <w:pStyle w:val="TableText"/>
            </w:pPr>
            <w:r>
              <w:t>255.255.255.224</w:t>
            </w:r>
          </w:p>
        </w:tc>
      </w:tr>
    </w:tbl>
    <w:p w14:paraId="41B6CB80"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66"/>
        <w:gridCol w:w="4674"/>
      </w:tblGrid>
      <w:tr w:rsidR="005E1437" w14:paraId="361ADFC1" w14:textId="77777777" w:rsidTr="00F93767">
        <w:trPr>
          <w:cantSplit/>
          <w:tblHeader/>
          <w:jc w:val="center"/>
        </w:trPr>
        <w:tc>
          <w:tcPr>
            <w:tcW w:w="10000" w:type="dxa"/>
            <w:gridSpan w:val="2"/>
            <w:shd w:val="clear" w:color="auto" w:fill="DBE5F1"/>
            <w:vAlign w:val="bottom"/>
          </w:tcPr>
          <w:p w14:paraId="1CA9B895" w14:textId="77777777" w:rsidR="005E1437" w:rsidRPr="00F509DB" w:rsidRDefault="005E1437" w:rsidP="005D3CD5">
            <w:pPr>
              <w:pStyle w:val="TableHeading"/>
            </w:pPr>
            <w:r>
              <w:t>Find:</w:t>
            </w:r>
          </w:p>
        </w:tc>
      </w:tr>
      <w:tr w:rsidR="005E1437" w14:paraId="7ABE5208" w14:textId="77777777" w:rsidTr="00F93767">
        <w:trPr>
          <w:cantSplit/>
          <w:jc w:val="center"/>
        </w:trPr>
        <w:tc>
          <w:tcPr>
            <w:tcW w:w="5217" w:type="dxa"/>
            <w:vAlign w:val="bottom"/>
          </w:tcPr>
          <w:p w14:paraId="4006CEB9" w14:textId="77777777" w:rsidR="005E1437" w:rsidRPr="0030675C" w:rsidRDefault="005E1437" w:rsidP="005D3CD5">
            <w:pPr>
              <w:pStyle w:val="TableText"/>
              <w:rPr>
                <w:b/>
              </w:rPr>
            </w:pPr>
            <w:r w:rsidRPr="003C2C03">
              <w:rPr>
                <w:b/>
              </w:rPr>
              <w:t>Number of Subnet Bits</w:t>
            </w:r>
          </w:p>
        </w:tc>
        <w:tc>
          <w:tcPr>
            <w:tcW w:w="4783" w:type="dxa"/>
            <w:vAlign w:val="bottom"/>
          </w:tcPr>
          <w:p w14:paraId="6035605A" w14:textId="02114932" w:rsidR="005E1437" w:rsidRPr="00CC6F58" w:rsidRDefault="00E10F41" w:rsidP="00CC6F58">
            <w:r w:rsidRPr="00CC6F58">
              <w:t>27-24 = 3</w:t>
            </w:r>
          </w:p>
        </w:tc>
      </w:tr>
      <w:tr w:rsidR="005E1437" w14:paraId="6FD42EA2" w14:textId="77777777" w:rsidTr="00F93767">
        <w:trPr>
          <w:cantSplit/>
          <w:jc w:val="center"/>
        </w:trPr>
        <w:tc>
          <w:tcPr>
            <w:tcW w:w="5217" w:type="dxa"/>
            <w:vAlign w:val="bottom"/>
          </w:tcPr>
          <w:p w14:paraId="725DE7FA" w14:textId="77777777" w:rsidR="005E1437" w:rsidRPr="003C2C03" w:rsidRDefault="005E1437" w:rsidP="005D3CD5">
            <w:pPr>
              <w:pStyle w:val="TableText"/>
              <w:rPr>
                <w:b/>
              </w:rPr>
            </w:pPr>
            <w:r w:rsidRPr="003C2C03">
              <w:rPr>
                <w:b/>
              </w:rPr>
              <w:t>Number of Subnets Created</w:t>
            </w:r>
          </w:p>
        </w:tc>
        <w:tc>
          <w:tcPr>
            <w:tcW w:w="4783" w:type="dxa"/>
            <w:vAlign w:val="bottom"/>
          </w:tcPr>
          <w:p w14:paraId="17995164" w14:textId="3298F28E" w:rsidR="005E1437" w:rsidRPr="00CC6F58" w:rsidRDefault="00E10F41" w:rsidP="00CC6F58">
            <w:r w:rsidRPr="00CC6F58">
              <w:t>2^3 = 8</w:t>
            </w:r>
          </w:p>
        </w:tc>
      </w:tr>
      <w:tr w:rsidR="005E1437" w14:paraId="328F4BE2" w14:textId="77777777" w:rsidTr="00F93767">
        <w:trPr>
          <w:cantSplit/>
          <w:jc w:val="center"/>
        </w:trPr>
        <w:tc>
          <w:tcPr>
            <w:tcW w:w="5217" w:type="dxa"/>
            <w:vAlign w:val="bottom"/>
          </w:tcPr>
          <w:p w14:paraId="3A0DFDBB" w14:textId="77777777" w:rsidR="005E1437" w:rsidRPr="003C2C03" w:rsidRDefault="005E1437" w:rsidP="005D3CD5">
            <w:pPr>
              <w:pStyle w:val="TableText"/>
              <w:rPr>
                <w:b/>
              </w:rPr>
            </w:pPr>
            <w:r w:rsidRPr="003C2C03">
              <w:rPr>
                <w:b/>
              </w:rPr>
              <w:t>Number of Host Bits per Subnet</w:t>
            </w:r>
          </w:p>
        </w:tc>
        <w:tc>
          <w:tcPr>
            <w:tcW w:w="4783" w:type="dxa"/>
            <w:vAlign w:val="bottom"/>
          </w:tcPr>
          <w:p w14:paraId="45CBB298" w14:textId="4BB57DD7" w:rsidR="005E1437" w:rsidRPr="00CC6F58" w:rsidRDefault="00E10F41" w:rsidP="00CC6F58">
            <w:r w:rsidRPr="00CC6F58">
              <w:t>32 – 27 = 5</w:t>
            </w:r>
          </w:p>
        </w:tc>
      </w:tr>
      <w:tr w:rsidR="005E1437" w14:paraId="7B41DD1F" w14:textId="77777777" w:rsidTr="00F93767">
        <w:trPr>
          <w:cantSplit/>
          <w:jc w:val="center"/>
        </w:trPr>
        <w:tc>
          <w:tcPr>
            <w:tcW w:w="5217" w:type="dxa"/>
            <w:vAlign w:val="bottom"/>
          </w:tcPr>
          <w:p w14:paraId="3E5EEEB3" w14:textId="77777777" w:rsidR="005E1437" w:rsidRPr="003C2C03" w:rsidRDefault="005E1437" w:rsidP="005D3CD5">
            <w:pPr>
              <w:pStyle w:val="TableText"/>
              <w:rPr>
                <w:b/>
              </w:rPr>
            </w:pPr>
            <w:r w:rsidRPr="003C2C03">
              <w:rPr>
                <w:b/>
              </w:rPr>
              <w:t>Number of Hosts per Subnet</w:t>
            </w:r>
          </w:p>
        </w:tc>
        <w:tc>
          <w:tcPr>
            <w:tcW w:w="4783" w:type="dxa"/>
            <w:vAlign w:val="bottom"/>
          </w:tcPr>
          <w:p w14:paraId="5AF81B72" w14:textId="4886D9D6" w:rsidR="005E1437" w:rsidRPr="00CC6F58" w:rsidRDefault="00E10F41" w:rsidP="00CC6F58">
            <w:r w:rsidRPr="00CC6F58">
              <w:t>2^5 – 2 = 30</w:t>
            </w:r>
          </w:p>
        </w:tc>
      </w:tr>
      <w:tr w:rsidR="005E1437" w14:paraId="45828E27" w14:textId="77777777" w:rsidTr="00F93767">
        <w:trPr>
          <w:cantSplit/>
          <w:jc w:val="center"/>
        </w:trPr>
        <w:tc>
          <w:tcPr>
            <w:tcW w:w="5217" w:type="dxa"/>
            <w:vAlign w:val="bottom"/>
          </w:tcPr>
          <w:p w14:paraId="28CCE001"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83" w:type="dxa"/>
            <w:vAlign w:val="bottom"/>
          </w:tcPr>
          <w:p w14:paraId="56BA5603" w14:textId="77777777" w:rsidR="005E1437" w:rsidRPr="00CC6F58" w:rsidRDefault="005E1437" w:rsidP="00CC6F58">
            <w:r w:rsidRPr="00CC6F58">
              <w:t>192.168.200.128</w:t>
            </w:r>
          </w:p>
        </w:tc>
      </w:tr>
      <w:tr w:rsidR="005E1437" w14:paraId="663F5AF7" w14:textId="77777777" w:rsidTr="00F93767">
        <w:trPr>
          <w:cantSplit/>
          <w:jc w:val="center"/>
        </w:trPr>
        <w:tc>
          <w:tcPr>
            <w:tcW w:w="5217" w:type="dxa"/>
            <w:vAlign w:val="bottom"/>
          </w:tcPr>
          <w:p w14:paraId="3C943893" w14:textId="77777777" w:rsidR="005E1437" w:rsidRPr="003C2C03" w:rsidRDefault="005E1437" w:rsidP="005D3CD5">
            <w:pPr>
              <w:pStyle w:val="TableText"/>
              <w:rPr>
                <w:b/>
              </w:rPr>
            </w:pPr>
            <w:r w:rsidRPr="003C2C03">
              <w:rPr>
                <w:b/>
              </w:rPr>
              <w:t>IPv4 Address of First Host on this Subnet</w:t>
            </w:r>
          </w:p>
        </w:tc>
        <w:tc>
          <w:tcPr>
            <w:tcW w:w="4783" w:type="dxa"/>
            <w:vAlign w:val="bottom"/>
          </w:tcPr>
          <w:p w14:paraId="1D4B210B" w14:textId="77777777" w:rsidR="005E1437" w:rsidRPr="00CC6F58" w:rsidRDefault="005E1437" w:rsidP="00CC6F58">
            <w:r w:rsidRPr="00CC6F58">
              <w:t>192.168.200.129</w:t>
            </w:r>
          </w:p>
        </w:tc>
      </w:tr>
      <w:tr w:rsidR="005E1437" w14:paraId="08964022" w14:textId="77777777" w:rsidTr="00F93767">
        <w:trPr>
          <w:cantSplit/>
          <w:jc w:val="center"/>
        </w:trPr>
        <w:tc>
          <w:tcPr>
            <w:tcW w:w="5217" w:type="dxa"/>
            <w:vAlign w:val="bottom"/>
          </w:tcPr>
          <w:p w14:paraId="2791A9DF" w14:textId="77777777" w:rsidR="005E1437" w:rsidRPr="003C2C03" w:rsidRDefault="005E1437" w:rsidP="005D3CD5">
            <w:pPr>
              <w:pStyle w:val="TableText"/>
              <w:rPr>
                <w:b/>
              </w:rPr>
            </w:pPr>
            <w:r w:rsidRPr="003C2C03">
              <w:rPr>
                <w:b/>
              </w:rPr>
              <w:t>IPv4 Address of Last Host on this Subnet</w:t>
            </w:r>
          </w:p>
        </w:tc>
        <w:tc>
          <w:tcPr>
            <w:tcW w:w="4783" w:type="dxa"/>
            <w:vAlign w:val="bottom"/>
          </w:tcPr>
          <w:p w14:paraId="1A2E9852" w14:textId="77777777" w:rsidR="005E1437" w:rsidRPr="00CC6F58" w:rsidRDefault="005E1437" w:rsidP="00CC6F58">
            <w:r w:rsidRPr="00CC6F58">
              <w:t>192.168.200.158</w:t>
            </w:r>
          </w:p>
        </w:tc>
      </w:tr>
      <w:tr w:rsidR="005E1437" w14:paraId="4FFED354" w14:textId="77777777" w:rsidTr="00F93767">
        <w:trPr>
          <w:cantSplit/>
          <w:jc w:val="center"/>
        </w:trPr>
        <w:tc>
          <w:tcPr>
            <w:tcW w:w="5217" w:type="dxa"/>
            <w:vAlign w:val="bottom"/>
          </w:tcPr>
          <w:p w14:paraId="072710A0" w14:textId="77777777" w:rsidR="005E1437" w:rsidRPr="003C2C03" w:rsidRDefault="005E1437" w:rsidP="005D3CD5">
            <w:pPr>
              <w:pStyle w:val="TableText"/>
              <w:rPr>
                <w:b/>
              </w:rPr>
            </w:pPr>
            <w:r w:rsidRPr="003C2C03">
              <w:rPr>
                <w:b/>
              </w:rPr>
              <w:lastRenderedPageBreak/>
              <w:t>IPv4 Broadcast Address on this Subnet</w:t>
            </w:r>
          </w:p>
        </w:tc>
        <w:tc>
          <w:tcPr>
            <w:tcW w:w="4783" w:type="dxa"/>
            <w:vAlign w:val="bottom"/>
          </w:tcPr>
          <w:p w14:paraId="00B58D6A" w14:textId="77777777" w:rsidR="005E1437" w:rsidRPr="00CC6F58" w:rsidRDefault="005E1437" w:rsidP="00CC6F58">
            <w:r w:rsidRPr="00CC6F58">
              <w:t>192.168.200.159</w:t>
            </w:r>
          </w:p>
        </w:tc>
      </w:tr>
    </w:tbl>
    <w:p w14:paraId="7DFE23B7"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79"/>
        <w:gridCol w:w="4661"/>
      </w:tblGrid>
      <w:tr w:rsidR="005E143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Given:</w:t>
            </w:r>
          </w:p>
        </w:tc>
      </w:tr>
      <w:tr w:rsidR="005E1437" w14:paraId="35A23F45" w14:textId="77777777" w:rsidTr="00F93767">
        <w:trPr>
          <w:cantSplit/>
          <w:jc w:val="center"/>
        </w:trPr>
        <w:tc>
          <w:tcPr>
            <w:tcW w:w="5217" w:type="dxa"/>
            <w:vAlign w:val="bottom"/>
          </w:tcPr>
          <w:p w14:paraId="5AA8C31B" w14:textId="77777777" w:rsidR="005E1437" w:rsidRPr="003D7140" w:rsidRDefault="005E1437" w:rsidP="005D3CD5">
            <w:pPr>
              <w:pStyle w:val="TableText"/>
              <w:rPr>
                <w:b/>
              </w:rPr>
            </w:pPr>
            <w:r w:rsidRPr="0030675C">
              <w:rPr>
                <w:b/>
              </w:rPr>
              <w:t>Host IP Address:</w:t>
            </w:r>
          </w:p>
        </w:tc>
        <w:tc>
          <w:tcPr>
            <w:tcW w:w="4770" w:type="dxa"/>
            <w:vAlign w:val="bottom"/>
          </w:tcPr>
          <w:p w14:paraId="1751BBE7" w14:textId="77777777" w:rsidR="005E1437" w:rsidRDefault="005E1437" w:rsidP="005D3CD5">
            <w:pPr>
              <w:pStyle w:val="TableText"/>
            </w:pPr>
            <w:r>
              <w:t>10.101.99.228</w:t>
            </w:r>
          </w:p>
        </w:tc>
      </w:tr>
      <w:tr w:rsidR="005E1437" w14:paraId="426DB288" w14:textId="77777777" w:rsidTr="00F93767">
        <w:trPr>
          <w:cantSplit/>
          <w:jc w:val="center"/>
        </w:trPr>
        <w:tc>
          <w:tcPr>
            <w:tcW w:w="5217" w:type="dxa"/>
            <w:vAlign w:val="bottom"/>
          </w:tcPr>
          <w:p w14:paraId="2C62164E" w14:textId="77777777" w:rsidR="005E1437" w:rsidRPr="003D7140" w:rsidRDefault="005E1437" w:rsidP="005D3CD5">
            <w:pPr>
              <w:pStyle w:val="TableText"/>
              <w:rPr>
                <w:b/>
              </w:rPr>
            </w:pPr>
            <w:r w:rsidRPr="0030675C">
              <w:rPr>
                <w:b/>
              </w:rPr>
              <w:t xml:space="preserve">Original Subnet </w:t>
            </w:r>
            <w:r w:rsidRPr="003D7140">
              <w:rPr>
                <w:b/>
              </w:rPr>
              <w:t>Mask</w:t>
            </w:r>
          </w:p>
        </w:tc>
        <w:tc>
          <w:tcPr>
            <w:tcW w:w="4770" w:type="dxa"/>
            <w:vAlign w:val="bottom"/>
          </w:tcPr>
          <w:p w14:paraId="49FE78D0" w14:textId="77777777" w:rsidR="005E1437" w:rsidRDefault="005E1437" w:rsidP="005D3CD5">
            <w:pPr>
              <w:pStyle w:val="TableText"/>
            </w:pPr>
            <w:r>
              <w:t>255.0.0.0</w:t>
            </w:r>
          </w:p>
        </w:tc>
      </w:tr>
      <w:tr w:rsidR="005E1437" w14:paraId="773F1FCA" w14:textId="77777777" w:rsidTr="00F93767">
        <w:trPr>
          <w:cantSplit/>
          <w:jc w:val="center"/>
        </w:trPr>
        <w:tc>
          <w:tcPr>
            <w:tcW w:w="5217" w:type="dxa"/>
            <w:vAlign w:val="bottom"/>
          </w:tcPr>
          <w:p w14:paraId="0566E5A0" w14:textId="77777777" w:rsidR="005E1437" w:rsidRPr="003D7140" w:rsidRDefault="005E1437" w:rsidP="005D3CD5">
            <w:pPr>
              <w:pStyle w:val="TableText"/>
              <w:rPr>
                <w:b/>
              </w:rPr>
            </w:pPr>
            <w:r w:rsidRPr="0030675C">
              <w:rPr>
                <w:b/>
              </w:rPr>
              <w:t>New Subnet Mask:</w:t>
            </w:r>
          </w:p>
        </w:tc>
        <w:tc>
          <w:tcPr>
            <w:tcW w:w="4770" w:type="dxa"/>
            <w:vAlign w:val="bottom"/>
          </w:tcPr>
          <w:p w14:paraId="5783D2E9" w14:textId="77777777" w:rsidR="005E1437" w:rsidRDefault="005E1437" w:rsidP="005D3CD5">
            <w:pPr>
              <w:pStyle w:val="TableText"/>
            </w:pPr>
            <w:r>
              <w:t>255.255.128.0</w:t>
            </w:r>
          </w:p>
        </w:tc>
      </w:tr>
    </w:tbl>
    <w:p w14:paraId="4BB37ED8"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76"/>
        <w:gridCol w:w="4664"/>
      </w:tblGrid>
      <w:tr w:rsidR="005E1437" w14:paraId="27CCA2BC" w14:textId="77777777" w:rsidTr="00F93767">
        <w:trPr>
          <w:cantSplit/>
          <w:tblHeader/>
          <w:jc w:val="center"/>
        </w:trPr>
        <w:tc>
          <w:tcPr>
            <w:tcW w:w="9987" w:type="dxa"/>
            <w:gridSpan w:val="2"/>
            <w:shd w:val="clear" w:color="auto" w:fill="DBE5F1"/>
            <w:vAlign w:val="bottom"/>
          </w:tcPr>
          <w:p w14:paraId="4016050D" w14:textId="77777777" w:rsidR="005E1437" w:rsidRPr="00F509DB" w:rsidRDefault="005E1437" w:rsidP="005D3CD5">
            <w:pPr>
              <w:pStyle w:val="TableHeading"/>
            </w:pPr>
            <w:r>
              <w:t>Find:</w:t>
            </w:r>
          </w:p>
        </w:tc>
      </w:tr>
      <w:tr w:rsidR="005E1437" w14:paraId="79866D8D" w14:textId="77777777" w:rsidTr="00F93767">
        <w:trPr>
          <w:cantSplit/>
          <w:jc w:val="center"/>
        </w:trPr>
        <w:tc>
          <w:tcPr>
            <w:tcW w:w="5217" w:type="dxa"/>
            <w:vAlign w:val="bottom"/>
          </w:tcPr>
          <w:p w14:paraId="708BC60F" w14:textId="77777777" w:rsidR="005E1437" w:rsidRPr="0030675C" w:rsidRDefault="005E1437" w:rsidP="005D3CD5">
            <w:pPr>
              <w:pStyle w:val="TableText"/>
              <w:rPr>
                <w:b/>
              </w:rPr>
            </w:pPr>
            <w:r w:rsidRPr="003C2C03">
              <w:rPr>
                <w:b/>
              </w:rPr>
              <w:t>Number of Subnet Bits</w:t>
            </w:r>
          </w:p>
        </w:tc>
        <w:tc>
          <w:tcPr>
            <w:tcW w:w="4770" w:type="dxa"/>
            <w:vAlign w:val="bottom"/>
          </w:tcPr>
          <w:p w14:paraId="3D3A1D65" w14:textId="7621022E" w:rsidR="005E1437" w:rsidRPr="00164FA8" w:rsidRDefault="008D6038" w:rsidP="00164FA8">
            <w:r w:rsidRPr="00164FA8">
              <w:t>17-8 = 9</w:t>
            </w:r>
          </w:p>
        </w:tc>
      </w:tr>
      <w:tr w:rsidR="005E1437" w14:paraId="1DD9961D" w14:textId="77777777" w:rsidTr="00F93767">
        <w:trPr>
          <w:cantSplit/>
          <w:jc w:val="center"/>
        </w:trPr>
        <w:tc>
          <w:tcPr>
            <w:tcW w:w="5217" w:type="dxa"/>
            <w:vAlign w:val="bottom"/>
          </w:tcPr>
          <w:p w14:paraId="3525AD77" w14:textId="77777777" w:rsidR="005E1437" w:rsidRPr="003C2C03" w:rsidRDefault="005E1437" w:rsidP="005D3CD5">
            <w:pPr>
              <w:pStyle w:val="TableText"/>
              <w:rPr>
                <w:b/>
              </w:rPr>
            </w:pPr>
            <w:r w:rsidRPr="003C2C03">
              <w:rPr>
                <w:b/>
              </w:rPr>
              <w:t>Number of Subnets Created</w:t>
            </w:r>
          </w:p>
        </w:tc>
        <w:tc>
          <w:tcPr>
            <w:tcW w:w="4770" w:type="dxa"/>
            <w:vAlign w:val="bottom"/>
          </w:tcPr>
          <w:p w14:paraId="017C6FCC" w14:textId="1B3A5031" w:rsidR="005E1437" w:rsidRPr="00164FA8" w:rsidRDefault="008D6038" w:rsidP="00164FA8">
            <w:r w:rsidRPr="00164FA8">
              <w:t>2^9 = 512</w:t>
            </w:r>
          </w:p>
        </w:tc>
      </w:tr>
      <w:tr w:rsidR="005E1437" w14:paraId="4B274BF3" w14:textId="77777777" w:rsidTr="00F93767">
        <w:trPr>
          <w:cantSplit/>
          <w:jc w:val="center"/>
        </w:trPr>
        <w:tc>
          <w:tcPr>
            <w:tcW w:w="5217" w:type="dxa"/>
            <w:vAlign w:val="bottom"/>
          </w:tcPr>
          <w:p w14:paraId="3F60A86F" w14:textId="77777777" w:rsidR="005E1437" w:rsidRPr="003C2C03" w:rsidRDefault="005E1437" w:rsidP="005D3CD5">
            <w:pPr>
              <w:pStyle w:val="TableText"/>
              <w:rPr>
                <w:b/>
              </w:rPr>
            </w:pPr>
            <w:r w:rsidRPr="003C2C03">
              <w:rPr>
                <w:b/>
              </w:rPr>
              <w:t>Number of Host Bits per Subnet</w:t>
            </w:r>
          </w:p>
        </w:tc>
        <w:tc>
          <w:tcPr>
            <w:tcW w:w="4770" w:type="dxa"/>
            <w:vAlign w:val="bottom"/>
          </w:tcPr>
          <w:p w14:paraId="7A2A7DC1" w14:textId="07C979F2" w:rsidR="005E1437" w:rsidRPr="00164FA8" w:rsidRDefault="008D6038" w:rsidP="00164FA8">
            <w:r w:rsidRPr="00164FA8">
              <w:t>32- 17 = 15</w:t>
            </w:r>
          </w:p>
        </w:tc>
      </w:tr>
      <w:tr w:rsidR="005E1437" w14:paraId="66A5D89E" w14:textId="77777777" w:rsidTr="00F93767">
        <w:trPr>
          <w:cantSplit/>
          <w:jc w:val="center"/>
        </w:trPr>
        <w:tc>
          <w:tcPr>
            <w:tcW w:w="5217" w:type="dxa"/>
            <w:vAlign w:val="bottom"/>
          </w:tcPr>
          <w:p w14:paraId="3D99866A" w14:textId="77777777" w:rsidR="005E1437" w:rsidRPr="003C2C03" w:rsidRDefault="005E1437" w:rsidP="005D3CD5">
            <w:pPr>
              <w:pStyle w:val="TableText"/>
              <w:rPr>
                <w:b/>
              </w:rPr>
            </w:pPr>
            <w:r w:rsidRPr="003C2C03">
              <w:rPr>
                <w:b/>
              </w:rPr>
              <w:t>Number of Hosts per Subnet</w:t>
            </w:r>
          </w:p>
        </w:tc>
        <w:tc>
          <w:tcPr>
            <w:tcW w:w="4770" w:type="dxa"/>
            <w:vAlign w:val="bottom"/>
          </w:tcPr>
          <w:p w14:paraId="45C661E1" w14:textId="2A15686E" w:rsidR="005E1437" w:rsidRPr="00164FA8" w:rsidRDefault="008D6038" w:rsidP="00164FA8">
            <w:r w:rsidRPr="00164FA8">
              <w:t xml:space="preserve">2^15 – 2 = </w:t>
            </w:r>
            <w:r w:rsidR="005E1437" w:rsidRPr="00164FA8">
              <w:t>32,766</w:t>
            </w:r>
          </w:p>
        </w:tc>
      </w:tr>
      <w:tr w:rsidR="005E1437" w14:paraId="4EBBDFA9" w14:textId="77777777" w:rsidTr="00F93767">
        <w:trPr>
          <w:cantSplit/>
          <w:jc w:val="center"/>
        </w:trPr>
        <w:tc>
          <w:tcPr>
            <w:tcW w:w="5217" w:type="dxa"/>
            <w:vAlign w:val="bottom"/>
          </w:tcPr>
          <w:p w14:paraId="0374041D"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70" w:type="dxa"/>
            <w:vAlign w:val="bottom"/>
          </w:tcPr>
          <w:p w14:paraId="14CE706E" w14:textId="77777777" w:rsidR="005E1437" w:rsidRPr="00164FA8" w:rsidRDefault="005E1437" w:rsidP="00164FA8">
            <w:r w:rsidRPr="00164FA8">
              <w:t>10.101.0.0</w:t>
            </w:r>
          </w:p>
        </w:tc>
      </w:tr>
      <w:tr w:rsidR="005E1437" w14:paraId="199D0966" w14:textId="77777777" w:rsidTr="00F93767">
        <w:trPr>
          <w:cantSplit/>
          <w:jc w:val="center"/>
        </w:trPr>
        <w:tc>
          <w:tcPr>
            <w:tcW w:w="5217" w:type="dxa"/>
            <w:vAlign w:val="bottom"/>
          </w:tcPr>
          <w:p w14:paraId="18803CF9" w14:textId="77777777" w:rsidR="005E1437" w:rsidRPr="003C2C03" w:rsidRDefault="005E1437" w:rsidP="005D3CD5">
            <w:pPr>
              <w:pStyle w:val="TableText"/>
              <w:rPr>
                <w:b/>
              </w:rPr>
            </w:pPr>
            <w:r w:rsidRPr="003C2C03">
              <w:rPr>
                <w:b/>
              </w:rPr>
              <w:t>IPv4 Address of First Host on this Subnet</w:t>
            </w:r>
          </w:p>
        </w:tc>
        <w:tc>
          <w:tcPr>
            <w:tcW w:w="4770" w:type="dxa"/>
            <w:vAlign w:val="bottom"/>
          </w:tcPr>
          <w:p w14:paraId="0AAFE97D" w14:textId="77777777" w:rsidR="005E1437" w:rsidRPr="00164FA8" w:rsidRDefault="005E1437" w:rsidP="00164FA8">
            <w:r w:rsidRPr="00164FA8">
              <w:t>10.101.0.1</w:t>
            </w:r>
          </w:p>
        </w:tc>
      </w:tr>
      <w:tr w:rsidR="005E1437" w14:paraId="48251AA5" w14:textId="77777777" w:rsidTr="00F93767">
        <w:trPr>
          <w:cantSplit/>
          <w:jc w:val="center"/>
        </w:trPr>
        <w:tc>
          <w:tcPr>
            <w:tcW w:w="5217" w:type="dxa"/>
            <w:vAlign w:val="bottom"/>
          </w:tcPr>
          <w:p w14:paraId="387E4F3E" w14:textId="77777777" w:rsidR="005E1437" w:rsidRPr="003C2C03" w:rsidRDefault="005E1437" w:rsidP="005D3CD5">
            <w:pPr>
              <w:pStyle w:val="TableText"/>
              <w:rPr>
                <w:b/>
              </w:rPr>
            </w:pPr>
            <w:r w:rsidRPr="003C2C03">
              <w:rPr>
                <w:b/>
              </w:rPr>
              <w:t>IPv4 Address of Last Host on this Subnet</w:t>
            </w:r>
          </w:p>
        </w:tc>
        <w:tc>
          <w:tcPr>
            <w:tcW w:w="4770" w:type="dxa"/>
            <w:vAlign w:val="bottom"/>
          </w:tcPr>
          <w:p w14:paraId="60B2D869" w14:textId="77777777" w:rsidR="005E1437" w:rsidRPr="00164FA8" w:rsidRDefault="005E1437" w:rsidP="00164FA8">
            <w:r w:rsidRPr="00164FA8">
              <w:t>10.101.127.254</w:t>
            </w:r>
          </w:p>
        </w:tc>
      </w:tr>
      <w:tr w:rsidR="005E1437" w14:paraId="35E853CA" w14:textId="77777777" w:rsidTr="00F93767">
        <w:trPr>
          <w:cantSplit/>
          <w:jc w:val="center"/>
        </w:trPr>
        <w:tc>
          <w:tcPr>
            <w:tcW w:w="5217" w:type="dxa"/>
            <w:vAlign w:val="bottom"/>
          </w:tcPr>
          <w:p w14:paraId="527C185D" w14:textId="77777777" w:rsidR="005E1437" w:rsidRPr="003C2C03" w:rsidRDefault="005E1437" w:rsidP="005D3CD5">
            <w:pPr>
              <w:pStyle w:val="TableText"/>
              <w:rPr>
                <w:b/>
              </w:rPr>
            </w:pPr>
            <w:r w:rsidRPr="003C2C03">
              <w:rPr>
                <w:b/>
              </w:rPr>
              <w:t>IPv4 Broadcast Address on this Subnet</w:t>
            </w:r>
          </w:p>
        </w:tc>
        <w:tc>
          <w:tcPr>
            <w:tcW w:w="4770" w:type="dxa"/>
            <w:vAlign w:val="bottom"/>
          </w:tcPr>
          <w:p w14:paraId="7DBF7B40" w14:textId="77777777" w:rsidR="005E1437" w:rsidRPr="00164FA8" w:rsidRDefault="005E1437" w:rsidP="00164FA8">
            <w:r w:rsidRPr="00164FA8">
              <w:t>10.101.127.255</w:t>
            </w:r>
          </w:p>
        </w:tc>
      </w:tr>
    </w:tbl>
    <w:p w14:paraId="2CE34ADE"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75"/>
        <w:gridCol w:w="4665"/>
      </w:tblGrid>
      <w:tr w:rsidR="005E143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Given:</w:t>
            </w:r>
          </w:p>
        </w:tc>
      </w:tr>
      <w:tr w:rsidR="005E1437" w14:paraId="0FD807FA" w14:textId="77777777" w:rsidTr="00F93767">
        <w:trPr>
          <w:cantSplit/>
          <w:jc w:val="center"/>
        </w:trPr>
        <w:tc>
          <w:tcPr>
            <w:tcW w:w="5217" w:type="dxa"/>
            <w:vAlign w:val="bottom"/>
          </w:tcPr>
          <w:p w14:paraId="1EF08F4A" w14:textId="77777777" w:rsidR="005E1437" w:rsidRPr="003D7140" w:rsidRDefault="005E1437" w:rsidP="005D3CD5">
            <w:pPr>
              <w:pStyle w:val="TableText"/>
              <w:rPr>
                <w:b/>
              </w:rPr>
            </w:pPr>
            <w:r w:rsidRPr="0030675C">
              <w:rPr>
                <w:b/>
              </w:rPr>
              <w:t>Host IP Address:</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F93767">
        <w:trPr>
          <w:cantSplit/>
          <w:jc w:val="center"/>
        </w:trPr>
        <w:tc>
          <w:tcPr>
            <w:tcW w:w="5217" w:type="dxa"/>
            <w:vAlign w:val="bottom"/>
          </w:tcPr>
          <w:p w14:paraId="6DB6BD63" w14:textId="77777777" w:rsidR="005E1437" w:rsidRPr="003D7140" w:rsidRDefault="005E1437" w:rsidP="005D3CD5">
            <w:pPr>
              <w:pStyle w:val="TableText"/>
              <w:rPr>
                <w:b/>
              </w:rPr>
            </w:pPr>
            <w:r w:rsidRPr="0030675C">
              <w:rPr>
                <w:b/>
              </w:rPr>
              <w:t xml:space="preserve">Original Subnet </w:t>
            </w:r>
            <w:r w:rsidRPr="003D7140">
              <w:rPr>
                <w:b/>
              </w:rPr>
              <w:t>Mask</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F93767">
        <w:trPr>
          <w:cantSplit/>
          <w:jc w:val="center"/>
        </w:trPr>
        <w:tc>
          <w:tcPr>
            <w:tcW w:w="5217" w:type="dxa"/>
            <w:vAlign w:val="bottom"/>
          </w:tcPr>
          <w:p w14:paraId="1A3DBBBA" w14:textId="77777777" w:rsidR="005E1437" w:rsidRPr="003D7140" w:rsidRDefault="005E1437" w:rsidP="005D3CD5">
            <w:pPr>
              <w:pStyle w:val="TableText"/>
              <w:rPr>
                <w:b/>
              </w:rPr>
            </w:pPr>
            <w:r w:rsidRPr="0030675C">
              <w:rPr>
                <w:b/>
              </w:rPr>
              <w:t>New Subnet Mask:</w:t>
            </w:r>
          </w:p>
        </w:tc>
        <w:tc>
          <w:tcPr>
            <w:tcW w:w="4777" w:type="dxa"/>
            <w:vAlign w:val="bottom"/>
          </w:tcPr>
          <w:p w14:paraId="4D579561" w14:textId="77777777" w:rsidR="005E1437" w:rsidRDefault="005E1437" w:rsidP="005D3CD5">
            <w:pPr>
              <w:pStyle w:val="TableText"/>
            </w:pPr>
            <w:r>
              <w:t>255.255.224.0</w:t>
            </w:r>
          </w:p>
        </w:tc>
      </w:tr>
    </w:tbl>
    <w:p w14:paraId="10773C17"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75"/>
        <w:gridCol w:w="4665"/>
      </w:tblGrid>
      <w:tr w:rsidR="005E1437" w14:paraId="0FB15BB3" w14:textId="77777777" w:rsidTr="00F93767">
        <w:trPr>
          <w:cantSplit/>
          <w:tblHeader/>
          <w:jc w:val="center"/>
        </w:trPr>
        <w:tc>
          <w:tcPr>
            <w:tcW w:w="9994" w:type="dxa"/>
            <w:gridSpan w:val="2"/>
            <w:shd w:val="clear" w:color="auto" w:fill="DBE5F1"/>
            <w:vAlign w:val="bottom"/>
          </w:tcPr>
          <w:p w14:paraId="4948FA26" w14:textId="77777777" w:rsidR="005E1437" w:rsidRPr="00F509DB" w:rsidRDefault="005E1437" w:rsidP="005D3CD5">
            <w:pPr>
              <w:pStyle w:val="TableHeading"/>
            </w:pPr>
            <w:r>
              <w:t>Find:</w:t>
            </w:r>
          </w:p>
        </w:tc>
      </w:tr>
      <w:tr w:rsidR="005E1437" w14:paraId="4B0BD28D" w14:textId="77777777" w:rsidTr="00F93767">
        <w:trPr>
          <w:cantSplit/>
          <w:jc w:val="center"/>
        </w:trPr>
        <w:tc>
          <w:tcPr>
            <w:tcW w:w="5217" w:type="dxa"/>
            <w:vAlign w:val="bottom"/>
          </w:tcPr>
          <w:p w14:paraId="221797FA" w14:textId="77777777" w:rsidR="005E1437" w:rsidRPr="0030675C" w:rsidRDefault="005E1437" w:rsidP="005D3CD5">
            <w:pPr>
              <w:pStyle w:val="TableText"/>
              <w:rPr>
                <w:b/>
              </w:rPr>
            </w:pPr>
            <w:r w:rsidRPr="003C2C03">
              <w:rPr>
                <w:b/>
              </w:rPr>
              <w:t>Number of Subnet Bits</w:t>
            </w:r>
          </w:p>
        </w:tc>
        <w:tc>
          <w:tcPr>
            <w:tcW w:w="4777" w:type="dxa"/>
            <w:vAlign w:val="bottom"/>
          </w:tcPr>
          <w:p w14:paraId="7E2E2344" w14:textId="5F50FE3A" w:rsidR="005E1437" w:rsidRPr="00FE193C" w:rsidRDefault="00C70F36" w:rsidP="00FE193C">
            <w:r w:rsidRPr="00FE193C">
              <w:t>19-16 = 3</w:t>
            </w:r>
          </w:p>
        </w:tc>
      </w:tr>
      <w:tr w:rsidR="005E1437" w14:paraId="4F658D20" w14:textId="77777777" w:rsidTr="00F93767">
        <w:trPr>
          <w:cantSplit/>
          <w:jc w:val="center"/>
        </w:trPr>
        <w:tc>
          <w:tcPr>
            <w:tcW w:w="5217" w:type="dxa"/>
            <w:vAlign w:val="bottom"/>
          </w:tcPr>
          <w:p w14:paraId="1F9945F7" w14:textId="77777777" w:rsidR="005E1437" w:rsidRPr="003C2C03" w:rsidRDefault="005E1437" w:rsidP="005D3CD5">
            <w:pPr>
              <w:pStyle w:val="TableText"/>
              <w:rPr>
                <w:b/>
              </w:rPr>
            </w:pPr>
            <w:r w:rsidRPr="003C2C03">
              <w:rPr>
                <w:b/>
              </w:rPr>
              <w:t>Number of Subnets Created</w:t>
            </w:r>
          </w:p>
        </w:tc>
        <w:tc>
          <w:tcPr>
            <w:tcW w:w="4777" w:type="dxa"/>
            <w:vAlign w:val="bottom"/>
          </w:tcPr>
          <w:p w14:paraId="561DC6EE" w14:textId="31CB6B37" w:rsidR="005E1437" w:rsidRPr="00FE193C" w:rsidRDefault="00C70F36" w:rsidP="00FE193C">
            <w:r w:rsidRPr="00FE193C">
              <w:t>2^3 = 8</w:t>
            </w:r>
          </w:p>
        </w:tc>
      </w:tr>
      <w:tr w:rsidR="005E1437" w14:paraId="12A3C7B3" w14:textId="77777777" w:rsidTr="00F93767">
        <w:trPr>
          <w:cantSplit/>
          <w:jc w:val="center"/>
        </w:trPr>
        <w:tc>
          <w:tcPr>
            <w:tcW w:w="5217" w:type="dxa"/>
            <w:vAlign w:val="bottom"/>
          </w:tcPr>
          <w:p w14:paraId="05E3D75A" w14:textId="77777777" w:rsidR="005E1437" w:rsidRPr="003C2C03" w:rsidRDefault="005E1437" w:rsidP="005D3CD5">
            <w:pPr>
              <w:pStyle w:val="TableText"/>
              <w:rPr>
                <w:b/>
              </w:rPr>
            </w:pPr>
            <w:r w:rsidRPr="003C2C03">
              <w:rPr>
                <w:b/>
              </w:rPr>
              <w:t>Number of Host Bits per Subnet</w:t>
            </w:r>
          </w:p>
        </w:tc>
        <w:tc>
          <w:tcPr>
            <w:tcW w:w="4777" w:type="dxa"/>
            <w:vAlign w:val="bottom"/>
          </w:tcPr>
          <w:p w14:paraId="10C93931" w14:textId="5B4CE3C9" w:rsidR="005E1437" w:rsidRPr="00FE193C" w:rsidRDefault="00C70F36" w:rsidP="00FE193C">
            <w:r w:rsidRPr="00FE193C">
              <w:t>32-19 = 13</w:t>
            </w:r>
          </w:p>
        </w:tc>
      </w:tr>
      <w:tr w:rsidR="005E1437" w14:paraId="369F7910" w14:textId="77777777" w:rsidTr="00F93767">
        <w:trPr>
          <w:cantSplit/>
          <w:jc w:val="center"/>
        </w:trPr>
        <w:tc>
          <w:tcPr>
            <w:tcW w:w="5217" w:type="dxa"/>
            <w:vAlign w:val="bottom"/>
          </w:tcPr>
          <w:p w14:paraId="3030C8AA" w14:textId="77777777" w:rsidR="005E1437" w:rsidRPr="003C2C03" w:rsidRDefault="005E1437" w:rsidP="005D3CD5">
            <w:pPr>
              <w:pStyle w:val="TableText"/>
              <w:rPr>
                <w:b/>
              </w:rPr>
            </w:pPr>
            <w:r w:rsidRPr="003C2C03">
              <w:rPr>
                <w:b/>
              </w:rPr>
              <w:t>Number of Hosts per Subnet</w:t>
            </w:r>
          </w:p>
        </w:tc>
        <w:tc>
          <w:tcPr>
            <w:tcW w:w="4777" w:type="dxa"/>
            <w:vAlign w:val="bottom"/>
          </w:tcPr>
          <w:p w14:paraId="5A8EE2CB" w14:textId="3D314115" w:rsidR="005E1437" w:rsidRPr="00FE193C" w:rsidRDefault="00C70F36" w:rsidP="00FE193C">
            <w:r w:rsidRPr="00FE193C">
              <w:t xml:space="preserve">2^13 – 2 = </w:t>
            </w:r>
            <w:r w:rsidR="005E1437" w:rsidRPr="00FE193C">
              <w:t>8,190</w:t>
            </w:r>
          </w:p>
        </w:tc>
      </w:tr>
      <w:tr w:rsidR="005E1437" w14:paraId="1BF3CE79" w14:textId="77777777" w:rsidTr="00F93767">
        <w:trPr>
          <w:cantSplit/>
          <w:jc w:val="center"/>
        </w:trPr>
        <w:tc>
          <w:tcPr>
            <w:tcW w:w="5217" w:type="dxa"/>
            <w:vAlign w:val="bottom"/>
          </w:tcPr>
          <w:p w14:paraId="1EF42332"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777" w:type="dxa"/>
            <w:vAlign w:val="bottom"/>
          </w:tcPr>
          <w:p w14:paraId="16F6FA7A" w14:textId="77777777" w:rsidR="005E1437" w:rsidRPr="00FE193C" w:rsidRDefault="005E1437" w:rsidP="00FE193C">
            <w:r w:rsidRPr="00FE193C">
              <w:t>172.22.32.0</w:t>
            </w:r>
          </w:p>
        </w:tc>
      </w:tr>
      <w:tr w:rsidR="005E1437" w14:paraId="278A7290" w14:textId="77777777" w:rsidTr="00F93767">
        <w:trPr>
          <w:cantSplit/>
          <w:jc w:val="center"/>
        </w:trPr>
        <w:tc>
          <w:tcPr>
            <w:tcW w:w="5217" w:type="dxa"/>
            <w:vAlign w:val="bottom"/>
          </w:tcPr>
          <w:p w14:paraId="7344BB9D" w14:textId="77777777" w:rsidR="005E1437" w:rsidRPr="003C2C03" w:rsidRDefault="005E1437" w:rsidP="005D3CD5">
            <w:pPr>
              <w:pStyle w:val="TableText"/>
              <w:rPr>
                <w:b/>
              </w:rPr>
            </w:pPr>
            <w:r w:rsidRPr="003C2C03">
              <w:rPr>
                <w:b/>
              </w:rPr>
              <w:t>IPv4 Address of First Host on this Subnet</w:t>
            </w:r>
          </w:p>
        </w:tc>
        <w:tc>
          <w:tcPr>
            <w:tcW w:w="4777" w:type="dxa"/>
            <w:vAlign w:val="bottom"/>
          </w:tcPr>
          <w:p w14:paraId="2EDE7710" w14:textId="77777777" w:rsidR="005E1437" w:rsidRPr="00FE193C" w:rsidRDefault="005E1437" w:rsidP="00FE193C">
            <w:r w:rsidRPr="00FE193C">
              <w:t>172.22.32.1</w:t>
            </w:r>
          </w:p>
        </w:tc>
      </w:tr>
      <w:tr w:rsidR="005E1437" w14:paraId="532742F6" w14:textId="77777777" w:rsidTr="00F93767">
        <w:trPr>
          <w:cantSplit/>
          <w:jc w:val="center"/>
        </w:trPr>
        <w:tc>
          <w:tcPr>
            <w:tcW w:w="5217" w:type="dxa"/>
            <w:vAlign w:val="bottom"/>
          </w:tcPr>
          <w:p w14:paraId="0559B850" w14:textId="77777777" w:rsidR="005E1437" w:rsidRPr="003C2C03" w:rsidRDefault="005E1437" w:rsidP="005D3CD5">
            <w:pPr>
              <w:pStyle w:val="TableText"/>
              <w:rPr>
                <w:b/>
              </w:rPr>
            </w:pPr>
            <w:r w:rsidRPr="003C2C03">
              <w:rPr>
                <w:b/>
              </w:rPr>
              <w:lastRenderedPageBreak/>
              <w:t>IPv4 Address of Last Host on this Subnet</w:t>
            </w:r>
          </w:p>
        </w:tc>
        <w:tc>
          <w:tcPr>
            <w:tcW w:w="4777" w:type="dxa"/>
            <w:vAlign w:val="bottom"/>
          </w:tcPr>
          <w:p w14:paraId="5E0078CD" w14:textId="77777777" w:rsidR="005E1437" w:rsidRPr="00FE193C" w:rsidRDefault="005E1437" w:rsidP="00FE193C">
            <w:r w:rsidRPr="00FE193C">
              <w:t>172.22.63.254</w:t>
            </w:r>
          </w:p>
        </w:tc>
      </w:tr>
      <w:tr w:rsidR="005E1437" w14:paraId="6C02A1DF" w14:textId="77777777" w:rsidTr="00F93767">
        <w:trPr>
          <w:cantSplit/>
          <w:jc w:val="center"/>
        </w:trPr>
        <w:tc>
          <w:tcPr>
            <w:tcW w:w="5217" w:type="dxa"/>
            <w:vAlign w:val="bottom"/>
          </w:tcPr>
          <w:p w14:paraId="2440C630" w14:textId="77777777" w:rsidR="005E1437" w:rsidRPr="003C2C03" w:rsidRDefault="005E1437" w:rsidP="005D3CD5">
            <w:pPr>
              <w:pStyle w:val="TableText"/>
              <w:rPr>
                <w:b/>
              </w:rPr>
            </w:pPr>
            <w:r w:rsidRPr="003C2C03">
              <w:rPr>
                <w:b/>
              </w:rPr>
              <w:t>IPv4 Broadcast Address on this Subnet</w:t>
            </w:r>
          </w:p>
        </w:tc>
        <w:tc>
          <w:tcPr>
            <w:tcW w:w="4777" w:type="dxa"/>
            <w:vAlign w:val="bottom"/>
          </w:tcPr>
          <w:p w14:paraId="63FFEBB6" w14:textId="77777777" w:rsidR="005E1437" w:rsidRPr="00FE193C" w:rsidRDefault="005E1437" w:rsidP="00FE193C">
            <w:r w:rsidRPr="00FE193C">
              <w:t>172.22.63.255</w:t>
            </w:r>
          </w:p>
        </w:tc>
      </w:tr>
    </w:tbl>
    <w:p w14:paraId="3C08D269"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68"/>
        <w:gridCol w:w="4672"/>
      </w:tblGrid>
      <w:tr w:rsidR="005E143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Given:</w:t>
            </w:r>
          </w:p>
        </w:tc>
      </w:tr>
      <w:tr w:rsidR="005E1437" w14:paraId="7C474625" w14:textId="77777777" w:rsidTr="00F93767">
        <w:trPr>
          <w:cantSplit/>
          <w:jc w:val="center"/>
        </w:trPr>
        <w:tc>
          <w:tcPr>
            <w:tcW w:w="5217" w:type="dxa"/>
            <w:vAlign w:val="bottom"/>
          </w:tcPr>
          <w:p w14:paraId="315A91AC" w14:textId="77777777" w:rsidR="005E1437" w:rsidRPr="003D7140" w:rsidRDefault="005E1437" w:rsidP="005D3CD5">
            <w:pPr>
              <w:pStyle w:val="TableText"/>
              <w:rPr>
                <w:b/>
              </w:rPr>
            </w:pPr>
            <w:r w:rsidRPr="0030675C">
              <w:rPr>
                <w:b/>
              </w:rPr>
              <w:t>Host IP Address:</w:t>
            </w:r>
          </w:p>
        </w:tc>
        <w:tc>
          <w:tcPr>
            <w:tcW w:w="4783" w:type="dxa"/>
            <w:vAlign w:val="bottom"/>
          </w:tcPr>
          <w:p w14:paraId="7A933438" w14:textId="77777777" w:rsidR="005E1437" w:rsidRDefault="005E1437" w:rsidP="005D3CD5">
            <w:pPr>
              <w:pStyle w:val="TableText"/>
            </w:pPr>
            <w:r>
              <w:t>192.168.1.245</w:t>
            </w:r>
          </w:p>
        </w:tc>
      </w:tr>
      <w:tr w:rsidR="005E1437" w14:paraId="5462499B" w14:textId="77777777" w:rsidTr="00F93767">
        <w:trPr>
          <w:cantSplit/>
          <w:jc w:val="center"/>
        </w:trPr>
        <w:tc>
          <w:tcPr>
            <w:tcW w:w="5217" w:type="dxa"/>
            <w:vAlign w:val="bottom"/>
          </w:tcPr>
          <w:p w14:paraId="555AF8BE" w14:textId="77777777" w:rsidR="005E1437" w:rsidRPr="003D7140" w:rsidRDefault="005E1437" w:rsidP="005D3CD5">
            <w:pPr>
              <w:pStyle w:val="TableText"/>
              <w:rPr>
                <w:b/>
              </w:rPr>
            </w:pPr>
            <w:r w:rsidRPr="0030675C">
              <w:rPr>
                <w:b/>
              </w:rPr>
              <w:t xml:space="preserve">Original Subnet </w:t>
            </w:r>
            <w:r w:rsidRPr="003D7140">
              <w:rPr>
                <w:b/>
              </w:rPr>
              <w:t>Mask</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F93767">
        <w:trPr>
          <w:cantSplit/>
          <w:jc w:val="center"/>
        </w:trPr>
        <w:tc>
          <w:tcPr>
            <w:tcW w:w="5217" w:type="dxa"/>
            <w:vAlign w:val="bottom"/>
          </w:tcPr>
          <w:p w14:paraId="59AEAB47" w14:textId="77777777" w:rsidR="005E1437" w:rsidRPr="003D7140" w:rsidRDefault="005E1437" w:rsidP="005D3CD5">
            <w:pPr>
              <w:pStyle w:val="TableText"/>
              <w:rPr>
                <w:b/>
              </w:rPr>
            </w:pPr>
            <w:r w:rsidRPr="0030675C">
              <w:rPr>
                <w:b/>
              </w:rPr>
              <w:t>New Subnet Mask:</w:t>
            </w:r>
          </w:p>
        </w:tc>
        <w:tc>
          <w:tcPr>
            <w:tcW w:w="4783" w:type="dxa"/>
            <w:vAlign w:val="bottom"/>
          </w:tcPr>
          <w:p w14:paraId="1CEDB92F" w14:textId="77777777" w:rsidR="005E1437" w:rsidRDefault="005E1437" w:rsidP="005D3CD5">
            <w:pPr>
              <w:pStyle w:val="TableText"/>
            </w:pPr>
            <w:r>
              <w:t>255.255.255.252</w:t>
            </w:r>
          </w:p>
        </w:tc>
      </w:tr>
    </w:tbl>
    <w:p w14:paraId="1EB1BA6A"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32"/>
        <w:gridCol w:w="4708"/>
      </w:tblGrid>
      <w:tr w:rsidR="005E1437" w14:paraId="4AF6E48B" w14:textId="77777777" w:rsidTr="00F93767">
        <w:trPr>
          <w:cantSplit/>
          <w:tblHeader/>
          <w:jc w:val="center"/>
        </w:trPr>
        <w:tc>
          <w:tcPr>
            <w:tcW w:w="10074" w:type="dxa"/>
            <w:gridSpan w:val="2"/>
            <w:shd w:val="clear" w:color="auto" w:fill="DBE5F1"/>
            <w:vAlign w:val="bottom"/>
          </w:tcPr>
          <w:p w14:paraId="23493805" w14:textId="77777777" w:rsidR="005E1437" w:rsidRPr="00F509DB" w:rsidRDefault="005E1437" w:rsidP="005D3CD5">
            <w:pPr>
              <w:pStyle w:val="TableHeading"/>
            </w:pPr>
            <w:r>
              <w:t>Find:</w:t>
            </w:r>
          </w:p>
        </w:tc>
      </w:tr>
      <w:tr w:rsidR="005E1437" w14:paraId="0618608D" w14:textId="77777777" w:rsidTr="00F93767">
        <w:trPr>
          <w:cantSplit/>
          <w:jc w:val="center"/>
        </w:trPr>
        <w:tc>
          <w:tcPr>
            <w:tcW w:w="5217" w:type="dxa"/>
            <w:vAlign w:val="bottom"/>
          </w:tcPr>
          <w:p w14:paraId="7CAA8255" w14:textId="77777777" w:rsidR="005E1437" w:rsidRPr="0030675C" w:rsidRDefault="005E1437" w:rsidP="005D3CD5">
            <w:pPr>
              <w:pStyle w:val="TableText"/>
              <w:rPr>
                <w:b/>
              </w:rPr>
            </w:pPr>
            <w:r w:rsidRPr="003C2C03">
              <w:rPr>
                <w:b/>
              </w:rPr>
              <w:t>Number of Subnet Bits</w:t>
            </w:r>
          </w:p>
        </w:tc>
        <w:tc>
          <w:tcPr>
            <w:tcW w:w="4857" w:type="dxa"/>
            <w:vAlign w:val="bottom"/>
          </w:tcPr>
          <w:p w14:paraId="3456EEEA" w14:textId="7A507B3F" w:rsidR="005E1437" w:rsidRPr="00935B24" w:rsidRDefault="00C70F36" w:rsidP="00935B24">
            <w:r w:rsidRPr="00935B24">
              <w:t xml:space="preserve">30-24 = </w:t>
            </w:r>
            <w:r w:rsidR="005E1437" w:rsidRPr="00935B24">
              <w:t>6</w:t>
            </w:r>
          </w:p>
        </w:tc>
      </w:tr>
      <w:tr w:rsidR="005E1437" w14:paraId="71FA6719" w14:textId="77777777" w:rsidTr="00F93767">
        <w:trPr>
          <w:cantSplit/>
          <w:jc w:val="center"/>
        </w:trPr>
        <w:tc>
          <w:tcPr>
            <w:tcW w:w="5217" w:type="dxa"/>
            <w:vAlign w:val="bottom"/>
          </w:tcPr>
          <w:p w14:paraId="703CB705" w14:textId="77777777" w:rsidR="005E1437" w:rsidRPr="003C2C03" w:rsidRDefault="005E1437" w:rsidP="005D3CD5">
            <w:pPr>
              <w:pStyle w:val="TableText"/>
              <w:rPr>
                <w:b/>
              </w:rPr>
            </w:pPr>
            <w:r w:rsidRPr="003C2C03">
              <w:rPr>
                <w:b/>
              </w:rPr>
              <w:t>Number of Subnets Created</w:t>
            </w:r>
          </w:p>
        </w:tc>
        <w:tc>
          <w:tcPr>
            <w:tcW w:w="4857" w:type="dxa"/>
            <w:vAlign w:val="bottom"/>
          </w:tcPr>
          <w:p w14:paraId="644624B0" w14:textId="0B7EF76C" w:rsidR="005E1437" w:rsidRPr="00935B24" w:rsidRDefault="00C70F36" w:rsidP="00935B24">
            <w:r w:rsidRPr="00935B24">
              <w:t xml:space="preserve">2^6 = </w:t>
            </w:r>
            <w:r w:rsidR="005E1437" w:rsidRPr="00935B24">
              <w:t>64</w:t>
            </w:r>
          </w:p>
        </w:tc>
      </w:tr>
      <w:tr w:rsidR="005E1437" w14:paraId="669B1D05" w14:textId="77777777" w:rsidTr="00F93767">
        <w:trPr>
          <w:cantSplit/>
          <w:jc w:val="center"/>
        </w:trPr>
        <w:tc>
          <w:tcPr>
            <w:tcW w:w="5217" w:type="dxa"/>
            <w:vAlign w:val="bottom"/>
          </w:tcPr>
          <w:p w14:paraId="2E523141" w14:textId="77777777" w:rsidR="005E1437" w:rsidRPr="003C2C03" w:rsidRDefault="005E1437" w:rsidP="005D3CD5">
            <w:pPr>
              <w:pStyle w:val="TableText"/>
              <w:rPr>
                <w:b/>
              </w:rPr>
            </w:pPr>
            <w:r w:rsidRPr="003C2C03">
              <w:rPr>
                <w:b/>
              </w:rPr>
              <w:t>Number of Host Bits per Subnet</w:t>
            </w:r>
          </w:p>
        </w:tc>
        <w:tc>
          <w:tcPr>
            <w:tcW w:w="4857" w:type="dxa"/>
            <w:vAlign w:val="bottom"/>
          </w:tcPr>
          <w:p w14:paraId="2238582B" w14:textId="0982A6B0" w:rsidR="005E1437" w:rsidRPr="00935B24" w:rsidRDefault="00C70F36" w:rsidP="00935B24">
            <w:r w:rsidRPr="00935B24">
              <w:t xml:space="preserve">32 – 30 = </w:t>
            </w:r>
            <w:r w:rsidR="005E1437" w:rsidRPr="00935B24">
              <w:t>2</w:t>
            </w:r>
          </w:p>
        </w:tc>
      </w:tr>
      <w:tr w:rsidR="005E1437" w14:paraId="2A3F04E3" w14:textId="77777777" w:rsidTr="00F93767">
        <w:trPr>
          <w:cantSplit/>
          <w:jc w:val="center"/>
        </w:trPr>
        <w:tc>
          <w:tcPr>
            <w:tcW w:w="5217" w:type="dxa"/>
            <w:vAlign w:val="bottom"/>
          </w:tcPr>
          <w:p w14:paraId="67B539E2" w14:textId="77777777" w:rsidR="005E1437" w:rsidRPr="003C2C03" w:rsidRDefault="005E1437" w:rsidP="005D3CD5">
            <w:pPr>
              <w:pStyle w:val="TableText"/>
              <w:rPr>
                <w:b/>
              </w:rPr>
            </w:pPr>
            <w:r w:rsidRPr="003C2C03">
              <w:rPr>
                <w:b/>
              </w:rPr>
              <w:t>Number of Hosts per Subnet</w:t>
            </w:r>
          </w:p>
        </w:tc>
        <w:tc>
          <w:tcPr>
            <w:tcW w:w="4857" w:type="dxa"/>
            <w:vAlign w:val="bottom"/>
          </w:tcPr>
          <w:p w14:paraId="2E7A709D" w14:textId="3CC1DD8E" w:rsidR="005E1437" w:rsidRPr="00935B24" w:rsidRDefault="00C70F36" w:rsidP="00935B24">
            <w:r w:rsidRPr="00935B24">
              <w:t>2^2 – 2 = 2</w:t>
            </w:r>
          </w:p>
        </w:tc>
      </w:tr>
      <w:tr w:rsidR="005E1437" w14:paraId="47856F88" w14:textId="77777777" w:rsidTr="00F93767">
        <w:trPr>
          <w:cantSplit/>
          <w:jc w:val="center"/>
        </w:trPr>
        <w:tc>
          <w:tcPr>
            <w:tcW w:w="5217" w:type="dxa"/>
            <w:vAlign w:val="bottom"/>
          </w:tcPr>
          <w:p w14:paraId="4EAB47BD"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1BEBFE3F" w14:textId="77777777" w:rsidR="005E1437" w:rsidRPr="00935B24" w:rsidRDefault="005E1437" w:rsidP="00935B24">
            <w:r w:rsidRPr="00935B24">
              <w:t>192.168.1.244</w:t>
            </w:r>
          </w:p>
        </w:tc>
      </w:tr>
      <w:tr w:rsidR="005E1437" w14:paraId="61199568" w14:textId="77777777" w:rsidTr="00F93767">
        <w:trPr>
          <w:cantSplit/>
          <w:jc w:val="center"/>
        </w:trPr>
        <w:tc>
          <w:tcPr>
            <w:tcW w:w="5217" w:type="dxa"/>
            <w:vAlign w:val="bottom"/>
          </w:tcPr>
          <w:p w14:paraId="65149A88"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62794359" w14:textId="77777777" w:rsidR="005E1437" w:rsidRPr="00935B24" w:rsidRDefault="005E1437" w:rsidP="00935B24">
            <w:r w:rsidRPr="00935B24">
              <w:t>192.168.1.245</w:t>
            </w:r>
          </w:p>
        </w:tc>
      </w:tr>
      <w:tr w:rsidR="005E1437" w14:paraId="192EC5FD" w14:textId="77777777" w:rsidTr="00F93767">
        <w:trPr>
          <w:cantSplit/>
          <w:jc w:val="center"/>
        </w:trPr>
        <w:tc>
          <w:tcPr>
            <w:tcW w:w="5217" w:type="dxa"/>
            <w:vAlign w:val="bottom"/>
          </w:tcPr>
          <w:p w14:paraId="2D859C16"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79C1C1A5" w14:textId="77777777" w:rsidR="005E1437" w:rsidRPr="00935B24" w:rsidRDefault="005E1437" w:rsidP="00935B24">
            <w:r w:rsidRPr="00935B24">
              <w:t>192.168.1.246</w:t>
            </w:r>
          </w:p>
        </w:tc>
      </w:tr>
      <w:tr w:rsidR="005E1437" w14:paraId="64F46CAB" w14:textId="77777777" w:rsidTr="00F93767">
        <w:trPr>
          <w:cantSplit/>
          <w:jc w:val="center"/>
        </w:trPr>
        <w:tc>
          <w:tcPr>
            <w:tcW w:w="5217" w:type="dxa"/>
            <w:vAlign w:val="bottom"/>
          </w:tcPr>
          <w:p w14:paraId="326E35E1"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4915D0B4" w14:textId="77777777" w:rsidR="005E1437" w:rsidRPr="00935B24" w:rsidRDefault="005E1437" w:rsidP="00935B24">
            <w:r w:rsidRPr="00935B24">
              <w:t>192.168.1.247</w:t>
            </w:r>
          </w:p>
        </w:tc>
      </w:tr>
    </w:tbl>
    <w:p w14:paraId="0FF9CFD0"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33"/>
        <w:gridCol w:w="4707"/>
      </w:tblGrid>
      <w:tr w:rsidR="005E143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Given:</w:t>
            </w:r>
          </w:p>
        </w:tc>
      </w:tr>
      <w:tr w:rsidR="005E1437" w14:paraId="1ABB1041" w14:textId="77777777" w:rsidTr="00F93767">
        <w:trPr>
          <w:cantSplit/>
          <w:jc w:val="center"/>
        </w:trPr>
        <w:tc>
          <w:tcPr>
            <w:tcW w:w="5217" w:type="dxa"/>
            <w:vAlign w:val="bottom"/>
          </w:tcPr>
          <w:p w14:paraId="2FD00F83" w14:textId="77777777" w:rsidR="005E1437" w:rsidRPr="003D7140" w:rsidRDefault="005E1437" w:rsidP="005D3CD5">
            <w:pPr>
              <w:pStyle w:val="TableText"/>
              <w:rPr>
                <w:b/>
              </w:rPr>
            </w:pPr>
            <w:r w:rsidRPr="0030675C">
              <w:rPr>
                <w:b/>
              </w:rPr>
              <w:t>Host IP Address:</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F93767">
        <w:trPr>
          <w:cantSplit/>
          <w:jc w:val="center"/>
        </w:trPr>
        <w:tc>
          <w:tcPr>
            <w:tcW w:w="5217" w:type="dxa"/>
            <w:vAlign w:val="bottom"/>
          </w:tcPr>
          <w:p w14:paraId="156B42F7"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F93767">
        <w:trPr>
          <w:cantSplit/>
          <w:jc w:val="center"/>
        </w:trPr>
        <w:tc>
          <w:tcPr>
            <w:tcW w:w="5217" w:type="dxa"/>
            <w:vAlign w:val="bottom"/>
          </w:tcPr>
          <w:p w14:paraId="18884E1F" w14:textId="77777777" w:rsidR="005E1437" w:rsidRPr="003D7140" w:rsidRDefault="005E1437" w:rsidP="005D3CD5">
            <w:pPr>
              <w:pStyle w:val="TableText"/>
              <w:rPr>
                <w:b/>
              </w:rPr>
            </w:pPr>
            <w:r w:rsidRPr="0030675C">
              <w:rPr>
                <w:b/>
              </w:rPr>
              <w:t>New Subnet Mask:</w:t>
            </w:r>
          </w:p>
        </w:tc>
        <w:tc>
          <w:tcPr>
            <w:tcW w:w="4857" w:type="dxa"/>
            <w:vAlign w:val="bottom"/>
          </w:tcPr>
          <w:p w14:paraId="4029BBB3" w14:textId="77777777" w:rsidR="005E1437" w:rsidRDefault="005E1437" w:rsidP="005D3CD5">
            <w:pPr>
              <w:pStyle w:val="TableText"/>
            </w:pPr>
            <w:r>
              <w:t>255.255.255.0</w:t>
            </w:r>
          </w:p>
        </w:tc>
      </w:tr>
    </w:tbl>
    <w:p w14:paraId="1228D75B"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32"/>
        <w:gridCol w:w="4708"/>
      </w:tblGrid>
      <w:tr w:rsidR="005E1437" w14:paraId="307B8CD6" w14:textId="77777777" w:rsidTr="00F93767">
        <w:trPr>
          <w:cantSplit/>
          <w:tblHeader/>
          <w:jc w:val="center"/>
        </w:trPr>
        <w:tc>
          <w:tcPr>
            <w:tcW w:w="10074" w:type="dxa"/>
            <w:gridSpan w:val="2"/>
            <w:shd w:val="clear" w:color="auto" w:fill="DBE5F1"/>
            <w:vAlign w:val="bottom"/>
          </w:tcPr>
          <w:p w14:paraId="43DA805F" w14:textId="77777777" w:rsidR="005E1437" w:rsidRPr="00F509DB" w:rsidRDefault="005E1437" w:rsidP="005D3CD5">
            <w:pPr>
              <w:pStyle w:val="TableHeading"/>
            </w:pPr>
            <w:r>
              <w:t>Find:</w:t>
            </w:r>
          </w:p>
        </w:tc>
      </w:tr>
      <w:tr w:rsidR="005E1437" w14:paraId="575FB19B" w14:textId="77777777" w:rsidTr="00F93767">
        <w:trPr>
          <w:cantSplit/>
          <w:jc w:val="center"/>
        </w:trPr>
        <w:tc>
          <w:tcPr>
            <w:tcW w:w="5217" w:type="dxa"/>
            <w:vAlign w:val="bottom"/>
          </w:tcPr>
          <w:p w14:paraId="0ED6BCCB" w14:textId="77777777" w:rsidR="005E1437" w:rsidRPr="0030675C" w:rsidRDefault="005E1437" w:rsidP="005D3CD5">
            <w:pPr>
              <w:pStyle w:val="TableText"/>
              <w:rPr>
                <w:b/>
              </w:rPr>
            </w:pPr>
            <w:r w:rsidRPr="003C2C03">
              <w:rPr>
                <w:b/>
              </w:rPr>
              <w:t>Number of Subnet Bits</w:t>
            </w:r>
          </w:p>
        </w:tc>
        <w:tc>
          <w:tcPr>
            <w:tcW w:w="4857" w:type="dxa"/>
            <w:vAlign w:val="bottom"/>
          </w:tcPr>
          <w:p w14:paraId="5F15836C" w14:textId="76FE9C55" w:rsidR="005E1437" w:rsidRPr="00EB64AF" w:rsidRDefault="00A7672E" w:rsidP="00EB64AF">
            <w:r w:rsidRPr="00EB64AF">
              <w:t xml:space="preserve">24-16 = </w:t>
            </w:r>
            <w:r w:rsidR="005E1437" w:rsidRPr="00EB64AF">
              <w:t>8</w:t>
            </w:r>
          </w:p>
        </w:tc>
      </w:tr>
      <w:tr w:rsidR="005E1437" w14:paraId="1784836C" w14:textId="77777777" w:rsidTr="00F93767">
        <w:trPr>
          <w:cantSplit/>
          <w:jc w:val="center"/>
        </w:trPr>
        <w:tc>
          <w:tcPr>
            <w:tcW w:w="5217" w:type="dxa"/>
            <w:vAlign w:val="bottom"/>
          </w:tcPr>
          <w:p w14:paraId="0D2D6C51" w14:textId="77777777" w:rsidR="005E1437" w:rsidRPr="003C2C03" w:rsidRDefault="005E1437" w:rsidP="005D3CD5">
            <w:pPr>
              <w:pStyle w:val="TableText"/>
              <w:rPr>
                <w:b/>
              </w:rPr>
            </w:pPr>
            <w:r w:rsidRPr="003C2C03">
              <w:rPr>
                <w:b/>
              </w:rPr>
              <w:t>Number of Subnets Created</w:t>
            </w:r>
          </w:p>
        </w:tc>
        <w:tc>
          <w:tcPr>
            <w:tcW w:w="4857" w:type="dxa"/>
            <w:vAlign w:val="bottom"/>
          </w:tcPr>
          <w:p w14:paraId="22A10D36" w14:textId="046E3864" w:rsidR="005E1437" w:rsidRPr="00EB64AF" w:rsidRDefault="00A7672E" w:rsidP="00EB64AF">
            <w:r w:rsidRPr="00EB64AF">
              <w:t xml:space="preserve">2^8 = </w:t>
            </w:r>
            <w:r w:rsidR="005E1437" w:rsidRPr="00EB64AF">
              <w:t>256</w:t>
            </w:r>
          </w:p>
        </w:tc>
      </w:tr>
      <w:tr w:rsidR="005E1437" w14:paraId="350FBE3F" w14:textId="77777777" w:rsidTr="00F93767">
        <w:trPr>
          <w:cantSplit/>
          <w:jc w:val="center"/>
        </w:trPr>
        <w:tc>
          <w:tcPr>
            <w:tcW w:w="5217" w:type="dxa"/>
            <w:vAlign w:val="bottom"/>
          </w:tcPr>
          <w:p w14:paraId="51B27F8E" w14:textId="77777777" w:rsidR="005E1437" w:rsidRPr="003C2C03" w:rsidRDefault="005E1437" w:rsidP="005D3CD5">
            <w:pPr>
              <w:pStyle w:val="TableText"/>
              <w:rPr>
                <w:b/>
              </w:rPr>
            </w:pPr>
            <w:r w:rsidRPr="003C2C03">
              <w:rPr>
                <w:b/>
              </w:rPr>
              <w:t>Number of Host Bits per Subnet</w:t>
            </w:r>
          </w:p>
        </w:tc>
        <w:tc>
          <w:tcPr>
            <w:tcW w:w="4857" w:type="dxa"/>
            <w:vAlign w:val="bottom"/>
          </w:tcPr>
          <w:p w14:paraId="47D442B4" w14:textId="7EA78B3B" w:rsidR="005E1437" w:rsidRPr="00EB64AF" w:rsidRDefault="00A7672E" w:rsidP="00EB64AF">
            <w:r w:rsidRPr="00EB64AF">
              <w:t xml:space="preserve">32 – 24 = </w:t>
            </w:r>
            <w:r w:rsidR="005E1437" w:rsidRPr="00EB64AF">
              <w:t>8</w:t>
            </w:r>
          </w:p>
        </w:tc>
      </w:tr>
      <w:tr w:rsidR="005E1437" w14:paraId="0FD4AD34" w14:textId="77777777" w:rsidTr="00F93767">
        <w:trPr>
          <w:cantSplit/>
          <w:jc w:val="center"/>
        </w:trPr>
        <w:tc>
          <w:tcPr>
            <w:tcW w:w="5217" w:type="dxa"/>
            <w:vAlign w:val="bottom"/>
          </w:tcPr>
          <w:p w14:paraId="38023BF9" w14:textId="77777777" w:rsidR="005E1437" w:rsidRPr="003C2C03" w:rsidRDefault="005E1437" w:rsidP="005D3CD5">
            <w:pPr>
              <w:pStyle w:val="TableText"/>
              <w:rPr>
                <w:b/>
              </w:rPr>
            </w:pPr>
            <w:r w:rsidRPr="003C2C03">
              <w:rPr>
                <w:b/>
              </w:rPr>
              <w:t>Number of Hosts per Subnet</w:t>
            </w:r>
          </w:p>
        </w:tc>
        <w:tc>
          <w:tcPr>
            <w:tcW w:w="4857" w:type="dxa"/>
            <w:vAlign w:val="bottom"/>
          </w:tcPr>
          <w:p w14:paraId="48C38511" w14:textId="74077003" w:rsidR="005E1437" w:rsidRPr="00EB64AF" w:rsidRDefault="00A7672E" w:rsidP="00EB64AF">
            <w:r w:rsidRPr="00EB64AF">
              <w:t xml:space="preserve">2^8 – 2 = </w:t>
            </w:r>
            <w:r w:rsidR="005E1437" w:rsidRPr="00EB64AF">
              <w:t>254</w:t>
            </w:r>
          </w:p>
        </w:tc>
      </w:tr>
      <w:tr w:rsidR="005E1437" w14:paraId="2C8EE444" w14:textId="77777777" w:rsidTr="00F93767">
        <w:trPr>
          <w:cantSplit/>
          <w:jc w:val="center"/>
        </w:trPr>
        <w:tc>
          <w:tcPr>
            <w:tcW w:w="5217" w:type="dxa"/>
            <w:vAlign w:val="bottom"/>
          </w:tcPr>
          <w:p w14:paraId="6D055710"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00EA0357" w14:textId="77777777" w:rsidR="005E1437" w:rsidRPr="00EB64AF" w:rsidRDefault="005E1437" w:rsidP="00EB64AF">
            <w:r w:rsidRPr="00EB64AF">
              <w:t>128.107.0.0</w:t>
            </w:r>
          </w:p>
        </w:tc>
      </w:tr>
      <w:tr w:rsidR="005E1437" w14:paraId="5E13AFF5" w14:textId="77777777" w:rsidTr="00F93767">
        <w:trPr>
          <w:cantSplit/>
          <w:jc w:val="center"/>
        </w:trPr>
        <w:tc>
          <w:tcPr>
            <w:tcW w:w="5217" w:type="dxa"/>
            <w:vAlign w:val="bottom"/>
          </w:tcPr>
          <w:p w14:paraId="00D7DF5F" w14:textId="77777777" w:rsidR="005E1437" w:rsidRPr="003C2C03" w:rsidRDefault="005E1437" w:rsidP="005D3CD5">
            <w:pPr>
              <w:pStyle w:val="TableText"/>
              <w:rPr>
                <w:b/>
              </w:rPr>
            </w:pPr>
            <w:r w:rsidRPr="003C2C03">
              <w:rPr>
                <w:b/>
              </w:rPr>
              <w:lastRenderedPageBreak/>
              <w:t>IPv4 Address of First Host on this Subnet</w:t>
            </w:r>
          </w:p>
        </w:tc>
        <w:tc>
          <w:tcPr>
            <w:tcW w:w="4857" w:type="dxa"/>
            <w:vAlign w:val="bottom"/>
          </w:tcPr>
          <w:p w14:paraId="74A0F63E" w14:textId="77777777" w:rsidR="005E1437" w:rsidRPr="00EB64AF" w:rsidRDefault="005E1437" w:rsidP="00EB64AF">
            <w:r w:rsidRPr="00EB64AF">
              <w:t>128.107.0.1</w:t>
            </w:r>
          </w:p>
        </w:tc>
      </w:tr>
      <w:tr w:rsidR="005E1437" w14:paraId="5D71FAE8" w14:textId="77777777" w:rsidTr="00F93767">
        <w:trPr>
          <w:cantSplit/>
          <w:jc w:val="center"/>
        </w:trPr>
        <w:tc>
          <w:tcPr>
            <w:tcW w:w="5217" w:type="dxa"/>
            <w:vAlign w:val="bottom"/>
          </w:tcPr>
          <w:p w14:paraId="34522857"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4EE25F61" w14:textId="77777777" w:rsidR="005E1437" w:rsidRPr="00EB64AF" w:rsidRDefault="005E1437" w:rsidP="00EB64AF">
            <w:r w:rsidRPr="00EB64AF">
              <w:t>128.107.0.254</w:t>
            </w:r>
          </w:p>
        </w:tc>
      </w:tr>
      <w:tr w:rsidR="005E1437" w14:paraId="4C81726F" w14:textId="77777777" w:rsidTr="00F93767">
        <w:trPr>
          <w:cantSplit/>
          <w:jc w:val="center"/>
        </w:trPr>
        <w:tc>
          <w:tcPr>
            <w:tcW w:w="5217" w:type="dxa"/>
            <w:vAlign w:val="bottom"/>
          </w:tcPr>
          <w:p w14:paraId="78B37AFB"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1881F42F" w14:textId="77777777" w:rsidR="005E1437" w:rsidRPr="00EB64AF" w:rsidRDefault="005E1437" w:rsidP="00EB64AF">
            <w:r w:rsidRPr="00EB64AF">
              <w:t>128.107.0.255</w:t>
            </w:r>
          </w:p>
        </w:tc>
      </w:tr>
    </w:tbl>
    <w:p w14:paraId="1D0FF17B"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027"/>
        <w:gridCol w:w="4713"/>
      </w:tblGrid>
      <w:tr w:rsidR="005E143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Given:</w:t>
            </w:r>
          </w:p>
        </w:tc>
      </w:tr>
      <w:tr w:rsidR="005E1437" w14:paraId="40FB38B5" w14:textId="77777777" w:rsidTr="00F93767">
        <w:trPr>
          <w:cantSplit/>
          <w:jc w:val="center"/>
        </w:trPr>
        <w:tc>
          <w:tcPr>
            <w:tcW w:w="5217" w:type="dxa"/>
            <w:vAlign w:val="bottom"/>
          </w:tcPr>
          <w:p w14:paraId="71EED909" w14:textId="77777777" w:rsidR="005E1437" w:rsidRPr="003D7140" w:rsidRDefault="005E1437" w:rsidP="005D3CD5">
            <w:pPr>
              <w:pStyle w:val="TableText"/>
              <w:rPr>
                <w:b/>
              </w:rPr>
            </w:pPr>
            <w:r w:rsidRPr="0030675C">
              <w:rPr>
                <w:b/>
              </w:rPr>
              <w:t>Host IP Address:</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F93767">
        <w:trPr>
          <w:cantSplit/>
          <w:jc w:val="center"/>
        </w:trPr>
        <w:tc>
          <w:tcPr>
            <w:tcW w:w="5217" w:type="dxa"/>
            <w:vAlign w:val="bottom"/>
          </w:tcPr>
          <w:p w14:paraId="00BB4383"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F93767">
        <w:trPr>
          <w:cantSplit/>
          <w:jc w:val="center"/>
        </w:trPr>
        <w:tc>
          <w:tcPr>
            <w:tcW w:w="5217" w:type="dxa"/>
            <w:vAlign w:val="bottom"/>
          </w:tcPr>
          <w:p w14:paraId="25D1B8F4" w14:textId="77777777" w:rsidR="005E1437" w:rsidRPr="003D7140" w:rsidRDefault="005E1437" w:rsidP="005D3CD5">
            <w:pPr>
              <w:pStyle w:val="TableText"/>
              <w:rPr>
                <w:b/>
              </w:rPr>
            </w:pPr>
            <w:r w:rsidRPr="0030675C">
              <w:rPr>
                <w:b/>
              </w:rPr>
              <w:t>New Subnet Mask:</w:t>
            </w:r>
          </w:p>
        </w:tc>
        <w:tc>
          <w:tcPr>
            <w:tcW w:w="4857" w:type="dxa"/>
            <w:vAlign w:val="bottom"/>
          </w:tcPr>
          <w:p w14:paraId="79B12691" w14:textId="77777777" w:rsidR="005E1437" w:rsidRDefault="005E1437" w:rsidP="005D3CD5">
            <w:pPr>
              <w:pStyle w:val="TableText"/>
            </w:pPr>
            <w:r>
              <w:t>255.255.255.248</w:t>
            </w:r>
          </w:p>
        </w:tc>
      </w:tr>
    </w:tbl>
    <w:p w14:paraId="4B667A37"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025"/>
        <w:gridCol w:w="4715"/>
      </w:tblGrid>
      <w:tr w:rsidR="005E1437" w14:paraId="72C4E61C" w14:textId="77777777" w:rsidTr="00F93767">
        <w:trPr>
          <w:cantSplit/>
          <w:tblHeader/>
          <w:jc w:val="center"/>
        </w:trPr>
        <w:tc>
          <w:tcPr>
            <w:tcW w:w="10074" w:type="dxa"/>
            <w:gridSpan w:val="2"/>
            <w:shd w:val="clear" w:color="auto" w:fill="DBE5F1"/>
            <w:vAlign w:val="bottom"/>
          </w:tcPr>
          <w:p w14:paraId="356B5C69" w14:textId="77777777" w:rsidR="005E1437" w:rsidRPr="00F509DB" w:rsidRDefault="005E1437" w:rsidP="005D3CD5">
            <w:pPr>
              <w:pStyle w:val="TableHeading"/>
            </w:pPr>
            <w:r>
              <w:t>Find:</w:t>
            </w:r>
          </w:p>
        </w:tc>
      </w:tr>
      <w:tr w:rsidR="005E1437" w14:paraId="256859D6" w14:textId="77777777" w:rsidTr="00F93767">
        <w:trPr>
          <w:cantSplit/>
          <w:jc w:val="center"/>
        </w:trPr>
        <w:tc>
          <w:tcPr>
            <w:tcW w:w="5217" w:type="dxa"/>
            <w:vAlign w:val="bottom"/>
          </w:tcPr>
          <w:p w14:paraId="06BCA255" w14:textId="77777777" w:rsidR="005E1437" w:rsidRPr="0030675C" w:rsidRDefault="005E1437" w:rsidP="005D3CD5">
            <w:pPr>
              <w:pStyle w:val="TableText"/>
              <w:rPr>
                <w:b/>
              </w:rPr>
            </w:pPr>
            <w:r w:rsidRPr="003C2C03">
              <w:rPr>
                <w:b/>
              </w:rPr>
              <w:t>Number of Subnet Bits</w:t>
            </w:r>
          </w:p>
        </w:tc>
        <w:tc>
          <w:tcPr>
            <w:tcW w:w="4857" w:type="dxa"/>
            <w:vAlign w:val="bottom"/>
          </w:tcPr>
          <w:p w14:paraId="0DAC488F" w14:textId="54B03146" w:rsidR="005E1437" w:rsidRPr="00EB64AF" w:rsidRDefault="00225788" w:rsidP="00EB64AF">
            <w:r w:rsidRPr="00EB64AF">
              <w:t xml:space="preserve">29-24 = </w:t>
            </w:r>
            <w:r w:rsidR="005E1437" w:rsidRPr="00EB64AF">
              <w:t>5</w:t>
            </w:r>
          </w:p>
        </w:tc>
      </w:tr>
      <w:tr w:rsidR="005E1437" w14:paraId="7DB36F22" w14:textId="77777777" w:rsidTr="00F93767">
        <w:trPr>
          <w:cantSplit/>
          <w:jc w:val="center"/>
        </w:trPr>
        <w:tc>
          <w:tcPr>
            <w:tcW w:w="5217" w:type="dxa"/>
            <w:vAlign w:val="bottom"/>
          </w:tcPr>
          <w:p w14:paraId="2F4B2FF3" w14:textId="77777777" w:rsidR="005E1437" w:rsidRPr="003C2C03" w:rsidRDefault="005E1437" w:rsidP="005D3CD5">
            <w:pPr>
              <w:pStyle w:val="TableText"/>
              <w:rPr>
                <w:b/>
              </w:rPr>
            </w:pPr>
            <w:r w:rsidRPr="003C2C03">
              <w:rPr>
                <w:b/>
              </w:rPr>
              <w:t>Number of Subnets Created</w:t>
            </w:r>
          </w:p>
        </w:tc>
        <w:tc>
          <w:tcPr>
            <w:tcW w:w="4857" w:type="dxa"/>
            <w:vAlign w:val="bottom"/>
          </w:tcPr>
          <w:p w14:paraId="727B4282" w14:textId="345A528B" w:rsidR="005E1437" w:rsidRPr="00EB64AF" w:rsidRDefault="00225788" w:rsidP="00EB64AF">
            <w:r w:rsidRPr="00EB64AF">
              <w:t xml:space="preserve">2^5 = </w:t>
            </w:r>
            <w:r w:rsidR="005E1437" w:rsidRPr="00EB64AF">
              <w:t>32</w:t>
            </w:r>
          </w:p>
        </w:tc>
      </w:tr>
      <w:tr w:rsidR="005E1437" w14:paraId="49556F7A" w14:textId="77777777" w:rsidTr="00F93767">
        <w:trPr>
          <w:cantSplit/>
          <w:jc w:val="center"/>
        </w:trPr>
        <w:tc>
          <w:tcPr>
            <w:tcW w:w="5217" w:type="dxa"/>
            <w:vAlign w:val="bottom"/>
          </w:tcPr>
          <w:p w14:paraId="67BB5992" w14:textId="77777777" w:rsidR="005E1437" w:rsidRPr="003C2C03" w:rsidRDefault="005E1437" w:rsidP="005D3CD5">
            <w:pPr>
              <w:pStyle w:val="TableText"/>
              <w:rPr>
                <w:b/>
              </w:rPr>
            </w:pPr>
            <w:r w:rsidRPr="003C2C03">
              <w:rPr>
                <w:b/>
              </w:rPr>
              <w:t>Number of Host Bits per Subnet</w:t>
            </w:r>
          </w:p>
        </w:tc>
        <w:tc>
          <w:tcPr>
            <w:tcW w:w="4857" w:type="dxa"/>
            <w:vAlign w:val="bottom"/>
          </w:tcPr>
          <w:p w14:paraId="19681760" w14:textId="7D7E5960" w:rsidR="005E1437" w:rsidRPr="00EB64AF" w:rsidRDefault="00225788" w:rsidP="00EB64AF">
            <w:r w:rsidRPr="00EB64AF">
              <w:t xml:space="preserve">32-29 = </w:t>
            </w:r>
            <w:r w:rsidR="005E1437" w:rsidRPr="00EB64AF">
              <w:t>3</w:t>
            </w:r>
          </w:p>
        </w:tc>
      </w:tr>
      <w:tr w:rsidR="005E1437" w14:paraId="5820ED4A" w14:textId="77777777" w:rsidTr="00F93767">
        <w:trPr>
          <w:cantSplit/>
          <w:jc w:val="center"/>
        </w:trPr>
        <w:tc>
          <w:tcPr>
            <w:tcW w:w="5217" w:type="dxa"/>
            <w:vAlign w:val="bottom"/>
          </w:tcPr>
          <w:p w14:paraId="6DA27E99" w14:textId="77777777" w:rsidR="005E1437" w:rsidRPr="003C2C03" w:rsidRDefault="005E1437" w:rsidP="005D3CD5">
            <w:pPr>
              <w:pStyle w:val="TableText"/>
              <w:rPr>
                <w:b/>
              </w:rPr>
            </w:pPr>
            <w:r w:rsidRPr="003C2C03">
              <w:rPr>
                <w:b/>
              </w:rPr>
              <w:t>Number of Hosts per Subnet</w:t>
            </w:r>
          </w:p>
        </w:tc>
        <w:tc>
          <w:tcPr>
            <w:tcW w:w="4857" w:type="dxa"/>
            <w:vAlign w:val="bottom"/>
          </w:tcPr>
          <w:p w14:paraId="0DDFA746" w14:textId="0373C5EA" w:rsidR="005E1437" w:rsidRPr="00EB64AF" w:rsidRDefault="00225788" w:rsidP="00EB64AF">
            <w:r w:rsidRPr="00EB64AF">
              <w:t>2^</w:t>
            </w:r>
            <w:proofErr w:type="gramStart"/>
            <w:r w:rsidRPr="00EB64AF">
              <w:t>3  -</w:t>
            </w:r>
            <w:proofErr w:type="gramEnd"/>
            <w:r w:rsidRPr="00EB64AF">
              <w:t xml:space="preserve">2 = </w:t>
            </w:r>
            <w:r w:rsidR="005E1437" w:rsidRPr="00EB64AF">
              <w:t>6</w:t>
            </w:r>
          </w:p>
        </w:tc>
      </w:tr>
      <w:tr w:rsidR="005E1437" w14:paraId="57FF762D" w14:textId="77777777" w:rsidTr="00F93767">
        <w:trPr>
          <w:cantSplit/>
          <w:jc w:val="center"/>
        </w:trPr>
        <w:tc>
          <w:tcPr>
            <w:tcW w:w="5217" w:type="dxa"/>
            <w:vAlign w:val="bottom"/>
          </w:tcPr>
          <w:p w14:paraId="023C06F4" w14:textId="77777777" w:rsidR="005E1437" w:rsidRPr="003C2C03" w:rsidRDefault="005E1437" w:rsidP="005D3CD5">
            <w:pPr>
              <w:pStyle w:val="TableText"/>
              <w:rPr>
                <w:b/>
              </w:rPr>
            </w:pPr>
            <w:r>
              <w:rPr>
                <w:b/>
              </w:rPr>
              <w:t>Network Address</w:t>
            </w:r>
            <w:r w:rsidRPr="003C2C03">
              <w:rPr>
                <w:b/>
              </w:rPr>
              <w:t xml:space="preserve"> </w:t>
            </w:r>
            <w:r>
              <w:rPr>
                <w:b/>
              </w:rPr>
              <w:t>of this Subnet</w:t>
            </w:r>
          </w:p>
        </w:tc>
        <w:tc>
          <w:tcPr>
            <w:tcW w:w="4857" w:type="dxa"/>
            <w:vAlign w:val="bottom"/>
          </w:tcPr>
          <w:p w14:paraId="53E374AA" w14:textId="77777777" w:rsidR="005E1437" w:rsidRPr="00EB64AF" w:rsidRDefault="005E1437" w:rsidP="00EB64AF">
            <w:r w:rsidRPr="00EB64AF">
              <w:t>192.135.250.176</w:t>
            </w:r>
          </w:p>
        </w:tc>
      </w:tr>
      <w:tr w:rsidR="005E1437" w14:paraId="627C223E" w14:textId="77777777" w:rsidTr="00F93767">
        <w:trPr>
          <w:cantSplit/>
          <w:jc w:val="center"/>
        </w:trPr>
        <w:tc>
          <w:tcPr>
            <w:tcW w:w="5217" w:type="dxa"/>
            <w:vAlign w:val="bottom"/>
          </w:tcPr>
          <w:p w14:paraId="7E6573B6" w14:textId="77777777" w:rsidR="005E1437" w:rsidRPr="003C2C03" w:rsidRDefault="005E1437" w:rsidP="005D3CD5">
            <w:pPr>
              <w:pStyle w:val="TableText"/>
              <w:rPr>
                <w:b/>
              </w:rPr>
            </w:pPr>
            <w:r w:rsidRPr="003C2C03">
              <w:rPr>
                <w:b/>
              </w:rPr>
              <w:t>IPv4 Address of First Host on this Subnet</w:t>
            </w:r>
          </w:p>
        </w:tc>
        <w:tc>
          <w:tcPr>
            <w:tcW w:w="4857" w:type="dxa"/>
            <w:vAlign w:val="bottom"/>
          </w:tcPr>
          <w:p w14:paraId="15150561" w14:textId="77777777" w:rsidR="005E1437" w:rsidRPr="00EB64AF" w:rsidRDefault="005E1437" w:rsidP="00EB64AF">
            <w:r w:rsidRPr="00EB64AF">
              <w:t>192.135.250.177</w:t>
            </w:r>
          </w:p>
        </w:tc>
      </w:tr>
      <w:tr w:rsidR="005E1437" w14:paraId="16D34FBC" w14:textId="77777777" w:rsidTr="00F93767">
        <w:trPr>
          <w:cantSplit/>
          <w:jc w:val="center"/>
        </w:trPr>
        <w:tc>
          <w:tcPr>
            <w:tcW w:w="5217" w:type="dxa"/>
            <w:vAlign w:val="bottom"/>
          </w:tcPr>
          <w:p w14:paraId="4F3A93B7" w14:textId="77777777" w:rsidR="005E1437" w:rsidRPr="003C2C03" w:rsidRDefault="005E1437" w:rsidP="005D3CD5">
            <w:pPr>
              <w:pStyle w:val="TableText"/>
              <w:rPr>
                <w:b/>
              </w:rPr>
            </w:pPr>
            <w:r w:rsidRPr="003C2C03">
              <w:rPr>
                <w:b/>
              </w:rPr>
              <w:t>IPv4 Address of Last Host on this Subnet</w:t>
            </w:r>
          </w:p>
        </w:tc>
        <w:tc>
          <w:tcPr>
            <w:tcW w:w="4857" w:type="dxa"/>
            <w:vAlign w:val="bottom"/>
          </w:tcPr>
          <w:p w14:paraId="1541C29A" w14:textId="77777777" w:rsidR="005E1437" w:rsidRPr="00EB64AF" w:rsidRDefault="005E1437" w:rsidP="00EB64AF">
            <w:r w:rsidRPr="00EB64AF">
              <w:t>192.135.250.182</w:t>
            </w:r>
          </w:p>
        </w:tc>
      </w:tr>
      <w:tr w:rsidR="005E1437" w14:paraId="455DB970" w14:textId="77777777" w:rsidTr="00F93767">
        <w:trPr>
          <w:cantSplit/>
          <w:jc w:val="center"/>
        </w:trPr>
        <w:tc>
          <w:tcPr>
            <w:tcW w:w="5217" w:type="dxa"/>
            <w:vAlign w:val="bottom"/>
          </w:tcPr>
          <w:p w14:paraId="43A6A534" w14:textId="77777777" w:rsidR="005E1437" w:rsidRPr="003C2C03" w:rsidRDefault="005E1437" w:rsidP="005D3CD5">
            <w:pPr>
              <w:pStyle w:val="TableText"/>
              <w:rPr>
                <w:b/>
              </w:rPr>
            </w:pPr>
            <w:r w:rsidRPr="003C2C03">
              <w:rPr>
                <w:b/>
              </w:rPr>
              <w:t>IPv4 Broadcast Address on this Subnet</w:t>
            </w:r>
          </w:p>
        </w:tc>
        <w:tc>
          <w:tcPr>
            <w:tcW w:w="4857" w:type="dxa"/>
            <w:vAlign w:val="bottom"/>
          </w:tcPr>
          <w:p w14:paraId="6B1CA7C9" w14:textId="77777777" w:rsidR="005E1437" w:rsidRPr="00EB64AF" w:rsidRDefault="005E1437" w:rsidP="00EB64AF">
            <w:r w:rsidRPr="00EB64AF">
              <w:t>192.135.250.183</w:t>
            </w:r>
          </w:p>
        </w:tc>
      </w:tr>
    </w:tbl>
    <w:p w14:paraId="379FDB6C" w14:textId="77777777" w:rsidR="005E1437" w:rsidRDefault="005E1437" w:rsidP="005E1437">
      <w:pPr>
        <w:pStyle w:val="Heading1"/>
      </w:pPr>
      <w:r>
        <w:t>Reflection</w:t>
      </w:r>
      <w:r w:rsidR="00951A88">
        <w:t xml:space="preserve"> Question</w:t>
      </w:r>
    </w:p>
    <w:p w14:paraId="0AB1A0FE" w14:textId="77777777" w:rsidR="005E1437" w:rsidRPr="005E7ABC" w:rsidRDefault="005E1437" w:rsidP="005E1437">
      <w:pPr>
        <w:pStyle w:val="BodyTextL25"/>
      </w:pPr>
      <w:r>
        <w:t>Why is the subnet mask so important when analyzing an IPv4 address?</w:t>
      </w:r>
    </w:p>
    <w:p w14:paraId="5B79F32F" w14:textId="77777777" w:rsidR="005E1437" w:rsidRDefault="00951A88" w:rsidP="00951A88">
      <w:pPr>
        <w:pStyle w:val="AnswerLineL25"/>
      </w:pPr>
      <w:r>
        <w:t>Type your answers here.</w:t>
      </w:r>
    </w:p>
    <w:p w14:paraId="707333C7" w14:textId="49BDE9A4" w:rsidR="005E1437" w:rsidRPr="001F3313" w:rsidRDefault="005E1437" w:rsidP="001F3313">
      <w:r w:rsidRPr="001F3313">
        <w:t xml:space="preserve">The subnet mask determines everything about the address: the network, number of host bits, number of hosts and the broadcast address. </w:t>
      </w:r>
    </w:p>
    <w:p w14:paraId="0E96541B" w14:textId="77777777" w:rsidR="00951A88" w:rsidRPr="00951A88" w:rsidRDefault="00951A88" w:rsidP="00951A88">
      <w:pPr>
        <w:pStyle w:val="ConfigWindow"/>
      </w:pPr>
      <w:r w:rsidRPr="00951A88">
        <w:t>End of Document</w:t>
      </w:r>
    </w:p>
    <w:p w14:paraId="38253832" w14:textId="77777777" w:rsidR="00C162C0" w:rsidRPr="00C77B29" w:rsidRDefault="00D672D7" w:rsidP="00F93767">
      <w:pPr>
        <w:pStyle w:val="ConfigWindow"/>
        <w:rPr>
          <w:rStyle w:val="DevConfigGray"/>
          <w:rFonts w:ascii="Arial" w:hAnsi="Arial"/>
          <w:shd w:val="clear" w:color="auto" w:fill="auto"/>
        </w:rPr>
      </w:pPr>
      <w:r>
        <w:rPr>
          <w:rStyle w:val="BodyTextChar"/>
          <w:rFonts w:eastAsia="Calibri"/>
          <w:szCs w:val="26"/>
        </w:rPr>
        <w:t>End of document</w:t>
      </w:r>
    </w:p>
    <w:sectPr w:rsidR="00C162C0" w:rsidRPr="00C77B29" w:rsidSect="009E5F7B">
      <w:headerReference w:type="first" r:id="rId9"/>
      <w:pgSz w:w="11906" w:h="16838" w:code="9"/>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59C8D" w14:textId="77777777" w:rsidR="00F44D82" w:rsidRDefault="00F44D82" w:rsidP="00710659">
      <w:pPr>
        <w:spacing w:after="0" w:line="240" w:lineRule="auto"/>
      </w:pPr>
      <w:r>
        <w:separator/>
      </w:r>
    </w:p>
    <w:p w14:paraId="65E3CDF3" w14:textId="77777777" w:rsidR="00F44D82" w:rsidRDefault="00F44D82"/>
  </w:endnote>
  <w:endnote w:type="continuationSeparator" w:id="0">
    <w:p w14:paraId="6D9A35B0" w14:textId="77777777" w:rsidR="00F44D82" w:rsidRDefault="00F44D82" w:rsidP="00710659">
      <w:pPr>
        <w:spacing w:after="0" w:line="240" w:lineRule="auto"/>
      </w:pPr>
      <w:r>
        <w:continuationSeparator/>
      </w:r>
    </w:p>
    <w:p w14:paraId="500A9826" w14:textId="77777777" w:rsidR="00F44D82" w:rsidRDefault="00F44D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4F100" w14:textId="77777777" w:rsidR="00F44D82" w:rsidRDefault="00F44D82" w:rsidP="00710659">
      <w:pPr>
        <w:spacing w:after="0" w:line="240" w:lineRule="auto"/>
      </w:pPr>
      <w:r>
        <w:separator/>
      </w:r>
    </w:p>
    <w:p w14:paraId="39AE6C29" w14:textId="77777777" w:rsidR="00F44D82" w:rsidRDefault="00F44D82"/>
  </w:footnote>
  <w:footnote w:type="continuationSeparator" w:id="0">
    <w:p w14:paraId="64A064EB" w14:textId="77777777" w:rsidR="00F44D82" w:rsidRDefault="00F44D82" w:rsidP="00710659">
      <w:pPr>
        <w:spacing w:after="0" w:line="240" w:lineRule="auto"/>
      </w:pPr>
      <w:r>
        <w:continuationSeparator/>
      </w:r>
    </w:p>
    <w:p w14:paraId="784C7431" w14:textId="77777777" w:rsidR="00F44D82" w:rsidRDefault="00F44D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61AE2" w14:textId="38332596" w:rsidR="005D3CD5" w:rsidRDefault="005D3CD5"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roblem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5"/>
  </w:num>
  <w:num w:numId="11">
    <w:abstractNumId w:val="3"/>
  </w:num>
  <w:num w:numId="12">
    <w:abstractNumId w:val="0"/>
  </w:num>
  <w:num w:numId="1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FA8"/>
    <w:rsid w:val="00166253"/>
    <w:rsid w:val="001704B7"/>
    <w:rsid w:val="001708A6"/>
    <w:rsid w:val="001710C0"/>
    <w:rsid w:val="00172AFB"/>
    <w:rsid w:val="001772B8"/>
    <w:rsid w:val="00180FBF"/>
    <w:rsid w:val="001813C3"/>
    <w:rsid w:val="00182CF4"/>
    <w:rsid w:val="00182F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3313"/>
    <w:rsid w:val="001F643A"/>
    <w:rsid w:val="001F7DD8"/>
    <w:rsid w:val="00201928"/>
    <w:rsid w:val="00203E26"/>
    <w:rsid w:val="0020449C"/>
    <w:rsid w:val="002113B8"/>
    <w:rsid w:val="00215665"/>
    <w:rsid w:val="002163BB"/>
    <w:rsid w:val="0021792C"/>
    <w:rsid w:val="002240AB"/>
    <w:rsid w:val="00225788"/>
    <w:rsid w:val="00225E37"/>
    <w:rsid w:val="00231DCA"/>
    <w:rsid w:val="00235792"/>
    <w:rsid w:val="00242E3A"/>
    <w:rsid w:val="00246492"/>
    <w:rsid w:val="002506CF"/>
    <w:rsid w:val="0025107F"/>
    <w:rsid w:val="00260CD4"/>
    <w:rsid w:val="002639D8"/>
    <w:rsid w:val="002656AC"/>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2C7F"/>
    <w:rsid w:val="005538C8"/>
    <w:rsid w:val="00554B4E"/>
    <w:rsid w:val="00556C02"/>
    <w:rsid w:val="00561BB2"/>
    <w:rsid w:val="00563249"/>
    <w:rsid w:val="00570A65"/>
    <w:rsid w:val="0057197B"/>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8689F"/>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6E36"/>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038"/>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5B24"/>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E5F7B"/>
    <w:rsid w:val="009F4C2E"/>
    <w:rsid w:val="00A014A3"/>
    <w:rsid w:val="00A027CC"/>
    <w:rsid w:val="00A0412D"/>
    <w:rsid w:val="00A15DF0"/>
    <w:rsid w:val="00A16746"/>
    <w:rsid w:val="00A21211"/>
    <w:rsid w:val="00A30F8A"/>
    <w:rsid w:val="00A33890"/>
    <w:rsid w:val="00A34E7F"/>
    <w:rsid w:val="00A46F0A"/>
    <w:rsid w:val="00A46F25"/>
    <w:rsid w:val="00A47CC2"/>
    <w:rsid w:val="00A502BA"/>
    <w:rsid w:val="00A60146"/>
    <w:rsid w:val="00A601A9"/>
    <w:rsid w:val="00A60F6F"/>
    <w:rsid w:val="00A622C4"/>
    <w:rsid w:val="00A6283D"/>
    <w:rsid w:val="00A6436A"/>
    <w:rsid w:val="00A676FF"/>
    <w:rsid w:val="00A73EBA"/>
    <w:rsid w:val="00A754B4"/>
    <w:rsid w:val="00A76665"/>
    <w:rsid w:val="00A7672E"/>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5247"/>
    <w:rsid w:val="00AF7ACC"/>
    <w:rsid w:val="00B00914"/>
    <w:rsid w:val="00B02A8E"/>
    <w:rsid w:val="00B052EE"/>
    <w:rsid w:val="00B1081F"/>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0F36"/>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6F58"/>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05BD"/>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F41"/>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4AF"/>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4D82"/>
    <w:rsid w:val="00F46BD9"/>
    <w:rsid w:val="00F60BE0"/>
    <w:rsid w:val="00F6280E"/>
    <w:rsid w:val="00F666EC"/>
    <w:rsid w:val="00F7050A"/>
    <w:rsid w:val="00F75533"/>
    <w:rsid w:val="00F8036D"/>
    <w:rsid w:val="00F809DC"/>
    <w:rsid w:val="00F86EB0"/>
    <w:rsid w:val="00F87B68"/>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193C"/>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Heading3">
    <w:name w:val="heading 3"/>
    <w:basedOn w:val="Normal"/>
    <w:next w:val="Normal"/>
    <w:link w:val="Heading3Char"/>
    <w:unhideWhenUsed/>
    <w:qFormat/>
    <w:rsid w:val="00E77FA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87B6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qFormat/>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FrameContents">
    <w:name w:val="Frame Contents"/>
    <w:basedOn w:val="Normal"/>
    <w:qFormat/>
    <w:rsid w:val="009E5F7B"/>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011773"/>
    <w:rsid w:val="00503AA1"/>
    <w:rsid w:val="0068689F"/>
    <w:rsid w:val="00733996"/>
    <w:rsid w:val="00854646"/>
    <w:rsid w:val="00A26D2B"/>
    <w:rsid w:val="00D17236"/>
    <w:rsid w:val="00D24ED4"/>
    <w:rsid w:val="00E5594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EF0C97-5F12-4C73-82EB-FE5F7EC83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5</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 - Calculate IPv4 Subnets</vt:lpstr>
    </vt:vector>
  </TitlesOfParts>
  <Company>Cisco Systems, Inc.</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Pacific BD</cp:lastModifiedBy>
  <cp:revision>2</cp:revision>
  <cp:lastPrinted>2019-10-04T21:27:00Z</cp:lastPrinted>
  <dcterms:created xsi:type="dcterms:W3CDTF">2025-09-30T13:41:00Z</dcterms:created>
  <dcterms:modified xsi:type="dcterms:W3CDTF">2025-09-30T13:41:00Z</dcterms:modified>
</cp:coreProperties>
</file>